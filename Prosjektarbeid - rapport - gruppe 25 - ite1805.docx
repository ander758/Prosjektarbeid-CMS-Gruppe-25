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0BDB" w14:textId="77777777" w:rsidR="00C6554A" w:rsidRPr="002D1F26" w:rsidRDefault="00C6554A" w:rsidP="00C6554A">
      <w:pPr>
        <w:pStyle w:val="Bilde"/>
      </w:pPr>
    </w:p>
    <w:p w14:paraId="42B09724" w14:textId="77777777" w:rsidR="00C6554A" w:rsidRPr="002D1F26" w:rsidRDefault="004A5238" w:rsidP="00C6554A">
      <w:pPr>
        <w:pStyle w:val="Tittel"/>
      </w:pPr>
      <w:r>
        <w:t>Prosjektarbeid– CMS</w:t>
      </w:r>
    </w:p>
    <w:p w14:paraId="0BA31DF7" w14:textId="77777777" w:rsidR="00C6554A" w:rsidRPr="002D1F26" w:rsidRDefault="004A5238" w:rsidP="00C6554A">
      <w:pPr>
        <w:pStyle w:val="Undertittel"/>
      </w:pPr>
      <w:r>
        <w:t>Gruppe 25</w:t>
      </w:r>
    </w:p>
    <w:p w14:paraId="69BA97C0" w14:textId="77777777" w:rsidR="00AC44F1" w:rsidRDefault="004A5238" w:rsidP="00C6554A">
      <w:pPr>
        <w:pStyle w:val="Kontaktinformasjon"/>
        <w:rPr>
          <w:lang w:bidi="nb-NO"/>
        </w:rPr>
      </w:pPr>
      <w:r>
        <w:t>Anders Rubach Ese, Mats-Erik Dalhaug Eriksen</w:t>
      </w:r>
      <w:r w:rsidR="00C6554A" w:rsidRPr="002D1F26">
        <w:rPr>
          <w:lang w:bidi="nb-NO"/>
        </w:rPr>
        <w:t xml:space="preserve"> </w:t>
      </w:r>
    </w:p>
    <w:p w14:paraId="191EF342" w14:textId="77777777" w:rsidR="00AC44F1" w:rsidRDefault="00AC44F1" w:rsidP="00C6554A">
      <w:pPr>
        <w:pStyle w:val="Kontaktinformasjon"/>
        <w:rPr>
          <w:lang w:bidi="nb-NO"/>
        </w:rPr>
      </w:pPr>
    </w:p>
    <w:p w14:paraId="66F5FD27" w14:textId="6194E996" w:rsidR="00560076" w:rsidRDefault="00A60F02" w:rsidP="00C6554A">
      <w:pPr>
        <w:pStyle w:val="Kontaktinformasjon"/>
      </w:pPr>
      <w:r w:rsidRPr="00A60F0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D38D1" wp14:editId="28D218BA">
                <wp:simplePos x="0" y="0"/>
                <wp:positionH relativeFrom="margin">
                  <wp:align>right</wp:align>
                </wp:positionH>
                <wp:positionV relativeFrom="paragraph">
                  <wp:posOffset>368935</wp:posOffset>
                </wp:positionV>
                <wp:extent cx="5248275" cy="1404620"/>
                <wp:effectExtent l="0" t="0" r="28575" b="2476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EC5EF" w14:textId="4C6E73D8" w:rsidR="00A60F02" w:rsidRDefault="00A60F02" w:rsidP="00A60F02">
                            <w:pPr>
                              <w:pStyle w:val="Kontaktinformasjon"/>
                              <w:rPr>
                                <w:lang w:bidi="nb-NO"/>
                              </w:rPr>
                            </w:pPr>
                            <w:r>
                              <w:rPr>
                                <w:lang w:bidi="nb-NO"/>
                              </w:rPr>
                              <w:t>UiT Narvik</w:t>
                            </w:r>
                          </w:p>
                          <w:p w14:paraId="634C4B2C" w14:textId="77777777" w:rsidR="00A60F02" w:rsidRDefault="00A60F02" w:rsidP="00A60F02">
                            <w:pPr>
                              <w:spacing w:line="288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74C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Fakultet for Ingeniørvitenskap og Teknologi Institutt for Datateknologi og Beregningsorientert Ingeniørfag</w:t>
                            </w:r>
                          </w:p>
                          <w:p w14:paraId="0765A0D1" w14:textId="44961347" w:rsidR="00A60F02" w:rsidRDefault="00A60F0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2D38D1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362.05pt;margin-top:29.05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">
                <v:textbox style="mso-fit-shape-to-text:t">
                  <w:txbxContent>
                    <w:p w14:paraId="3F8EC5EF" w14:textId="4C6E73D8" w:rsidR="00A60F02" w:rsidRDefault="00A60F02" w:rsidP="00A60F02">
                      <w:pPr>
                        <w:pStyle w:val="Kontaktinformasjon"/>
                        <w:rPr>
                          <w:lang w:bidi="nb-NO"/>
                        </w:rPr>
                      </w:pPr>
                      <w:r>
                        <w:rPr>
                          <w:lang w:bidi="nb-NO"/>
                        </w:rPr>
                        <w:t>UiT Narvik</w:t>
                      </w:r>
                    </w:p>
                    <w:p w14:paraId="634C4B2C" w14:textId="77777777" w:rsidR="00A60F02" w:rsidRDefault="00A60F02" w:rsidP="00A60F02">
                      <w:pPr>
                        <w:spacing w:line="288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74C0">
                        <w:rPr>
                          <w:rFonts w:ascii="Arial" w:hAnsi="Arial" w:cs="Arial"/>
                          <w:sz w:val="20"/>
                          <w:szCs w:val="20"/>
                        </w:rPr>
                        <w:t>Fakultet for Ingeniørvitenskap og Teknologi Institutt for Datateknologi og Beregningsorientert Ingeniørfag</w:t>
                      </w:r>
                    </w:p>
                    <w:p w14:paraId="0765A0D1" w14:textId="44961347" w:rsidR="00A60F02" w:rsidRDefault="00A60F02"/>
                  </w:txbxContent>
                </v:textbox>
                <w10:wrap type="square" anchorx="margin"/>
              </v:shape>
            </w:pict>
          </mc:Fallback>
        </mc:AlternateContent>
      </w:r>
      <w:r w:rsidR="00C6554A" w:rsidRPr="002D1F26">
        <w:rPr>
          <w:lang w:bidi="nb-NO"/>
        </w:rPr>
        <w:t xml:space="preserve">| </w:t>
      </w:r>
      <w:r w:rsidR="002D4C96">
        <w:t>ite-</w:t>
      </w:r>
      <w:r w:rsidR="004A5238">
        <w:t>1805</w:t>
      </w:r>
      <w:r w:rsidR="00C6554A" w:rsidRPr="002D1F26">
        <w:rPr>
          <w:lang w:bidi="nb-NO"/>
        </w:rPr>
        <w:t xml:space="preserve"> | </w:t>
      </w:r>
      <w:r w:rsidR="004A5238">
        <w:t>11. mai 2019</w:t>
      </w:r>
    </w:p>
    <w:p w14:paraId="6657FC12" w14:textId="402EE1B0" w:rsidR="00A80F03" w:rsidRDefault="00A80F03" w:rsidP="00560076">
      <w:pPr>
        <w:pStyle w:val="Kontaktinformasjon"/>
        <w:rPr>
          <w:lang w:bidi="nb-NO"/>
        </w:rPr>
      </w:pPr>
    </w:p>
    <w:p w14:paraId="44EB0683" w14:textId="37B1C876" w:rsidR="00A60F02" w:rsidRDefault="00A60F02" w:rsidP="00A80F03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p w14:paraId="0BC15710" w14:textId="4C4E12D5" w:rsidR="00C6554A" w:rsidRPr="002D1F26" w:rsidRDefault="00C6554A" w:rsidP="00560076">
      <w:pPr>
        <w:pStyle w:val="Kontaktinformasjon"/>
      </w:pPr>
      <w:r w:rsidRPr="002D1F26">
        <w:rPr>
          <w:lang w:bidi="nb-NO"/>
        </w:rPr>
        <w:br w:type="page"/>
      </w:r>
    </w:p>
    <w:p w14:paraId="1335BB7C" w14:textId="77777777" w:rsidR="00C6554A" w:rsidRPr="002D1F26" w:rsidRDefault="004A5238" w:rsidP="00C6554A">
      <w:pPr>
        <w:pStyle w:val="Overskrift1"/>
      </w:pPr>
      <w:r>
        <w:lastRenderedPageBreak/>
        <w:t>Detaljer om prosjektet</w:t>
      </w:r>
    </w:p>
    <w:p w14:paraId="0F664025" w14:textId="3B6F33EC" w:rsidR="004A5238" w:rsidRDefault="004A5238" w:rsidP="004A5238">
      <w:r>
        <w:t xml:space="preserve">Oppgaven var å designe og utvikle et Content Management System – CMS. </w:t>
      </w:r>
    </w:p>
    <w:p w14:paraId="03C851D1" w14:textId="55E25118" w:rsidR="00AF0DC9" w:rsidRDefault="00505651" w:rsidP="00AF0DC9">
      <w:pPr>
        <w:pStyle w:val="Punktliste"/>
      </w:pPr>
      <w:r>
        <w:t>Brukere skal kunne registrere seg ved hjelp av deres epostadresse og deretter få en verifikasjons</w:t>
      </w:r>
      <w:r w:rsidR="00AF0DC9">
        <w:t>-epost hvor de fullfører sin registrering opp mot databasen.</w:t>
      </w:r>
    </w:p>
    <w:p w14:paraId="13220FFD" w14:textId="3BAE62EB" w:rsidR="00C6554A" w:rsidRDefault="004A5238" w:rsidP="00AF0DC9">
      <w:pPr>
        <w:pStyle w:val="Punktliste"/>
      </w:pPr>
      <w:r>
        <w:t>På nett</w:t>
      </w:r>
      <w:r w:rsidR="002D4C96">
        <w:t>siden skal innloggede brukere kunne laste opp</w:t>
      </w:r>
      <w:r w:rsidR="00625C99">
        <w:t xml:space="preserve"> filer, samt bl.a. fylle inn detaljer til fila. Brukerne skal kunne se </w:t>
      </w:r>
      <w:r w:rsidR="00C2459C">
        <w:t>slette sine egne filer om de ønsker det.</w:t>
      </w:r>
    </w:p>
    <w:p w14:paraId="421BFC0A" w14:textId="4F714853" w:rsidR="00EF4996" w:rsidRDefault="00E547DA" w:rsidP="00082B17">
      <w:pPr>
        <w:pStyle w:val="Punktliste"/>
      </w:pPr>
      <w:r>
        <w:t>Brukere skal kunne velge selv hvem som skal kunne se filene de laster opp. Enten tilgang kun for innloggede brukere eller alle som besøker nettstedet.</w:t>
      </w:r>
    </w:p>
    <w:p w14:paraId="1CCC13D6" w14:textId="11108CCB" w:rsidR="00C6554A" w:rsidRDefault="00955DEC" w:rsidP="00C6554A">
      <w:pPr>
        <w:pStyle w:val="Overskrift2"/>
      </w:pPr>
      <w:r>
        <w:t>Programvare/systemer</w:t>
      </w:r>
    </w:p>
    <w:p w14:paraId="53404B79" w14:textId="494203AF" w:rsidR="007935E4" w:rsidRDefault="007935E4" w:rsidP="00955DEC">
      <w:pPr>
        <w:pStyle w:val="Punktliste"/>
      </w:pPr>
      <w:r>
        <w:t>All programvare som er brukt kan en se under filene README.txt og README_NEAT.txt</w:t>
      </w:r>
      <w:r w:rsidR="007D5AA4">
        <w:t xml:space="preserve"> på prosjektets </w:t>
      </w:r>
      <w:hyperlink r:id="rId7" w:history="1">
        <w:r w:rsidR="007D5AA4" w:rsidRPr="00473D4B">
          <w:rPr>
            <w:rStyle w:val="Hyperkobling"/>
          </w:rPr>
          <w:t xml:space="preserve">GitHub </w:t>
        </w:r>
        <w:proofErr w:type="spellStart"/>
        <w:r w:rsidR="007D5AA4" w:rsidRPr="00473D4B">
          <w:rPr>
            <w:rStyle w:val="Hyperkobling"/>
          </w:rPr>
          <w:t>Repository</w:t>
        </w:r>
        <w:proofErr w:type="spellEnd"/>
      </w:hyperlink>
    </w:p>
    <w:p w14:paraId="73503949" w14:textId="573B27DB" w:rsidR="00AF0DC9" w:rsidRDefault="00AC44F1" w:rsidP="00AF0DC9">
      <w:pPr>
        <w:pStyle w:val="Overskrift2"/>
      </w:pPr>
      <w:r>
        <w:t>tankegang</w:t>
      </w:r>
      <w:r w:rsidR="00DD4406">
        <w:t xml:space="preserve"> i PHP</w:t>
      </w:r>
    </w:p>
    <w:p w14:paraId="111E49C0" w14:textId="1A6C3223" w:rsidR="003E3C5C" w:rsidRDefault="00AD703B" w:rsidP="00AC44F1">
      <w:r>
        <w:t xml:space="preserve">Vi har valgt å dele PHP </w:t>
      </w:r>
      <w:r w:rsidR="00093176">
        <w:t xml:space="preserve">kode </w:t>
      </w:r>
      <w:r>
        <w:t>i mapper i prosjektet</w:t>
      </w:r>
      <w:r w:rsidR="00093176">
        <w:t xml:space="preserve"> med objekt-baserte metoder for kommunikasjon med databasen.</w:t>
      </w:r>
    </w:p>
    <w:p w14:paraId="43CC25EE" w14:textId="2682F806" w:rsidR="00AC44F1" w:rsidRDefault="00AC44F1" w:rsidP="00AC44F1">
      <w:r>
        <w:t>Vi koder med en objektorientert tankegang. Altså vi oppretter objekter når vi både lagrer og henter fram informasjon fra databasen</w:t>
      </w:r>
    </w:p>
    <w:p w14:paraId="0971C3A4" w14:textId="3BFCA88B" w:rsidR="009350B3" w:rsidRDefault="009350B3" w:rsidP="00AC44F1">
      <w:r>
        <w:t>Vi har valgt klassene:</w:t>
      </w:r>
    </w:p>
    <w:p w14:paraId="66DAA34D" w14:textId="0A694BB6" w:rsidR="009350B3" w:rsidRDefault="009350B3" w:rsidP="009350B3">
      <w:pPr>
        <w:pStyle w:val="Listeavsnitt"/>
        <w:numPr>
          <w:ilvl w:val="0"/>
          <w:numId w:val="18"/>
        </w:numPr>
      </w:pPr>
      <w:proofErr w:type="spellStart"/>
      <w:r>
        <w:t>Catalogue</w:t>
      </w:r>
      <w:proofErr w:type="spellEnd"/>
    </w:p>
    <w:p w14:paraId="048A46C2" w14:textId="2C507D07" w:rsidR="009350B3" w:rsidRDefault="009350B3" w:rsidP="009350B3">
      <w:pPr>
        <w:pStyle w:val="Listeavsnitt"/>
        <w:numPr>
          <w:ilvl w:val="0"/>
          <w:numId w:val="18"/>
        </w:numPr>
      </w:pPr>
      <w:proofErr w:type="spellStart"/>
      <w:r>
        <w:t>Comments</w:t>
      </w:r>
      <w:proofErr w:type="spellEnd"/>
    </w:p>
    <w:p w14:paraId="26D93695" w14:textId="01C6BC7C" w:rsidR="009350B3" w:rsidRDefault="009350B3" w:rsidP="009350B3">
      <w:pPr>
        <w:pStyle w:val="Listeavsnitt"/>
        <w:numPr>
          <w:ilvl w:val="0"/>
          <w:numId w:val="18"/>
        </w:numPr>
      </w:pPr>
      <w:r>
        <w:t>File</w:t>
      </w:r>
    </w:p>
    <w:p w14:paraId="40399619" w14:textId="363ED544" w:rsidR="009350B3" w:rsidRDefault="009350B3" w:rsidP="009350B3">
      <w:pPr>
        <w:pStyle w:val="Listeavsnitt"/>
        <w:numPr>
          <w:ilvl w:val="0"/>
          <w:numId w:val="18"/>
        </w:numPr>
      </w:pPr>
      <w:r>
        <w:t>User</w:t>
      </w:r>
    </w:p>
    <w:p w14:paraId="238872BD" w14:textId="2AE4EBDF" w:rsidR="00BC2745" w:rsidRPr="00BC2745" w:rsidRDefault="00BC2745" w:rsidP="00BC2745">
      <w:r>
        <w:t xml:space="preserve">For hver av disse har vi </w:t>
      </w:r>
      <w:proofErr w:type="spellStart"/>
      <w:r w:rsidRPr="00BC2745">
        <w:rPr>
          <w:i/>
        </w:rPr>
        <w:t>interface</w:t>
      </w:r>
      <w:proofErr w:type="spellEnd"/>
      <w:r>
        <w:t xml:space="preserve"> som implementeres av de forskjellige klassenes registerkode. Her har vi satt inn metoder for kommunikasjon med databasen</w:t>
      </w:r>
    </w:p>
    <w:p w14:paraId="4B0ADF64" w14:textId="0551E60B" w:rsidR="003E3C5C" w:rsidRDefault="003E3C5C" w:rsidP="003E3C5C">
      <w:pPr>
        <w:pStyle w:val="Punktliste"/>
        <w:numPr>
          <w:ilvl w:val="0"/>
          <w:numId w:val="0"/>
        </w:numPr>
        <w:ind w:left="720" w:hanging="360"/>
      </w:pPr>
    </w:p>
    <w:p w14:paraId="6DF02B73" w14:textId="77777777" w:rsidR="00AD259B" w:rsidRDefault="00AD259B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4DBE091B" w14:textId="73E687AF" w:rsidR="003E3C5C" w:rsidRDefault="003E3C5C" w:rsidP="003E3C5C">
      <w:pPr>
        <w:pStyle w:val="Overskrift2"/>
      </w:pPr>
      <w:r>
        <w:lastRenderedPageBreak/>
        <w:t>Hva er gjort</w:t>
      </w:r>
    </w:p>
    <w:p w14:paraId="210080EE" w14:textId="1326C4AE" w:rsidR="00D30128" w:rsidRDefault="003E3C5C" w:rsidP="00D6180C">
      <w:r>
        <w:t>Vi fikk ikke implementer alt vi planla</w:t>
      </w:r>
      <w:r w:rsidR="005A2451">
        <w:t xml:space="preserve"> å få inn i systemet vårt</w:t>
      </w:r>
      <w:r w:rsidR="007E1C0C">
        <w:t xml:space="preserve">. </w:t>
      </w:r>
      <w:r w:rsidR="000A6FBB">
        <w:t xml:space="preserve">Men </w:t>
      </w:r>
    </w:p>
    <w:p w14:paraId="31F2E167" w14:textId="70E784A3" w:rsidR="003E3C5C" w:rsidRDefault="00EA12E7" w:rsidP="00EA12E7">
      <w:pPr>
        <w:pStyle w:val="Punktliste"/>
        <w:numPr>
          <w:ilvl w:val="0"/>
          <w:numId w:val="0"/>
        </w:numPr>
      </w:pPr>
      <w:r>
        <w:t xml:space="preserve">Vi fikk </w:t>
      </w:r>
      <w:r w:rsidR="00D6180C">
        <w:t>implementert</w:t>
      </w:r>
      <w:r>
        <w:t xml:space="preserve"> alt av metoder vi mente var nyttige for å, </w:t>
      </w:r>
      <w:r w:rsidR="001728C6">
        <w:t xml:space="preserve">gjennom en objektorientert tankegang, fullføre prosjektet. Med dette mener vi at vi fikk bygd opp rammeverket av systemet, men </w:t>
      </w:r>
      <w:r w:rsidR="00A34288">
        <w:t>vi fikk altså ikke opprettet alt vi skulle ønske å ha med.</w:t>
      </w:r>
    </w:p>
    <w:p w14:paraId="52A041FB" w14:textId="6B2108A6" w:rsidR="009B3133" w:rsidRDefault="009B3133" w:rsidP="00EA12E7">
      <w:pPr>
        <w:pStyle w:val="Punktliste"/>
        <w:numPr>
          <w:ilvl w:val="0"/>
          <w:numId w:val="0"/>
        </w:numPr>
      </w:pPr>
      <w:r>
        <w:t>Eksempler</w:t>
      </w:r>
      <w:r w:rsidR="005718A8">
        <w:t xml:space="preserve"> – Bruk </w:t>
      </w:r>
      <w:proofErr w:type="gramStart"/>
      <w:r w:rsidR="005718A8" w:rsidRPr="00C876AF">
        <w:rPr>
          <w:b/>
        </w:rPr>
        <w:t>user</w:t>
      </w:r>
      <w:r w:rsidR="000A6FBB">
        <w:t>:</w:t>
      </w:r>
      <w:r w:rsidR="005718A8">
        <w:t>ander</w:t>
      </w:r>
      <w:proofErr w:type="gramEnd"/>
      <w:r w:rsidR="005718A8">
        <w:t>758</w:t>
      </w:r>
      <w:r w:rsidR="000A6FBB">
        <w:t xml:space="preserve"> og </w:t>
      </w:r>
      <w:r w:rsidR="000A6FBB" w:rsidRPr="00C876AF">
        <w:rPr>
          <w:b/>
        </w:rPr>
        <w:t>p</w:t>
      </w:r>
      <w:r w:rsidR="00AA6965">
        <w:rPr>
          <w:b/>
        </w:rPr>
        <w:t>assword</w:t>
      </w:r>
      <w:r w:rsidR="000A6FBB">
        <w:t>:1234 for testing med linkene under</w:t>
      </w:r>
    </w:p>
    <w:p w14:paraId="0A1910EE" w14:textId="4ED45910" w:rsidR="009B3133" w:rsidRDefault="00267915" w:rsidP="009B3133">
      <w:pPr>
        <w:pStyle w:val="Punktliste"/>
        <w:numPr>
          <w:ilvl w:val="0"/>
          <w:numId w:val="17"/>
        </w:numPr>
      </w:pPr>
      <w:hyperlink r:id="rId8" w:history="1">
        <w:r w:rsidR="009B3133" w:rsidRPr="009B3133">
          <w:rPr>
            <w:rStyle w:val="Hyperkobling"/>
          </w:rPr>
          <w:t>Hovedside</w:t>
        </w:r>
      </w:hyperlink>
    </w:p>
    <w:p w14:paraId="43698CDC" w14:textId="090BD02E" w:rsidR="009B3133" w:rsidRDefault="00267915" w:rsidP="009B3133">
      <w:pPr>
        <w:pStyle w:val="Punktliste"/>
        <w:numPr>
          <w:ilvl w:val="0"/>
          <w:numId w:val="17"/>
        </w:numPr>
      </w:pPr>
      <w:hyperlink r:id="rId9" w:history="1">
        <w:r w:rsidR="009B3133" w:rsidRPr="001617BB">
          <w:rPr>
            <w:rStyle w:val="Hyperkobling"/>
          </w:rPr>
          <w:t>Filopplastning</w:t>
        </w:r>
      </w:hyperlink>
      <w:r w:rsidR="009B3133">
        <w:t xml:space="preserve"> (Kun synlig for innloggede brukere)</w:t>
      </w:r>
    </w:p>
    <w:p w14:paraId="2858AA05" w14:textId="317914C6" w:rsidR="00AE2C4B" w:rsidRDefault="00267915" w:rsidP="009B3133">
      <w:pPr>
        <w:pStyle w:val="Punktliste"/>
        <w:numPr>
          <w:ilvl w:val="0"/>
          <w:numId w:val="17"/>
        </w:numPr>
      </w:pPr>
      <w:hyperlink r:id="rId10" w:history="1">
        <w:r w:rsidR="00AE2C4B" w:rsidRPr="00576233">
          <w:rPr>
            <w:rStyle w:val="Hyperkobling"/>
          </w:rPr>
          <w:t>Mappevisning</w:t>
        </w:r>
      </w:hyperlink>
    </w:p>
    <w:p w14:paraId="1271E479" w14:textId="72FED5D0" w:rsidR="007035AF" w:rsidRDefault="00267915" w:rsidP="007035AF">
      <w:pPr>
        <w:pStyle w:val="Punktliste"/>
        <w:numPr>
          <w:ilvl w:val="0"/>
          <w:numId w:val="17"/>
        </w:numPr>
      </w:pPr>
      <w:hyperlink r:id="rId11" w:history="1">
        <w:r w:rsidR="00126D06" w:rsidRPr="00126D06">
          <w:rPr>
            <w:rStyle w:val="Hyperkobling"/>
          </w:rPr>
          <w:t>Profil visning</w:t>
        </w:r>
      </w:hyperlink>
    </w:p>
    <w:p w14:paraId="355D74CA" w14:textId="0031C570" w:rsidR="00891A45" w:rsidRPr="006D0A8A" w:rsidRDefault="00267915" w:rsidP="007035AF">
      <w:pPr>
        <w:pStyle w:val="Punktliste"/>
        <w:numPr>
          <w:ilvl w:val="0"/>
          <w:numId w:val="17"/>
        </w:numPr>
        <w:rPr>
          <w:rStyle w:val="Hyperkobling"/>
          <w:color w:val="595959" w:themeColor="text1" w:themeTint="A6"/>
          <w:u w:val="none"/>
        </w:rPr>
      </w:pPr>
      <w:hyperlink r:id="rId12" w:history="1">
        <w:r w:rsidR="00891A45" w:rsidRPr="00332719">
          <w:rPr>
            <w:rStyle w:val="Hyperkobling"/>
          </w:rPr>
          <w:t>Innlegging av mapper</w:t>
        </w:r>
      </w:hyperlink>
    </w:p>
    <w:p w14:paraId="1070097F" w14:textId="3E88C723" w:rsidR="006D0A8A" w:rsidRDefault="006D0A8A" w:rsidP="007035AF">
      <w:pPr>
        <w:pStyle w:val="Punktliste"/>
        <w:numPr>
          <w:ilvl w:val="0"/>
          <w:numId w:val="17"/>
        </w:numPr>
      </w:pPr>
      <w:hyperlink r:id="rId13" w:history="1">
        <w:r w:rsidRPr="006D0A8A">
          <w:rPr>
            <w:rStyle w:val="Hyperkobling"/>
          </w:rPr>
          <w:t>Fil-nedlastning</w:t>
        </w:r>
      </w:hyperlink>
      <w:r w:rsidR="00A935D8">
        <w:t xml:space="preserve"> Denne fikk vi dog ikke tid til å implementere. Eneste som mangler her er å sette </w:t>
      </w:r>
      <w:proofErr w:type="spellStart"/>
      <w:r w:rsidR="00A935D8">
        <w:t>session</w:t>
      </w:r>
      <w:proofErr w:type="spellEnd"/>
      <w:r w:rsidR="00A935D8">
        <w:t xml:space="preserve"> id f</w:t>
      </w:r>
      <w:bookmarkStart w:id="0" w:name="_GoBack"/>
      <w:bookmarkEnd w:id="0"/>
      <w:r w:rsidR="00A935D8">
        <w:t xml:space="preserve">or den aktuelle fila. Eksempelet laster ned </w:t>
      </w:r>
      <w:proofErr w:type="spellStart"/>
      <w:r w:rsidR="00A935D8">
        <w:t>FileID</w:t>
      </w:r>
      <w:proofErr w:type="spellEnd"/>
      <w:r w:rsidR="00A935D8">
        <w:t xml:space="preserve"> = 44 som er lastet opp av brukeren ander758</w:t>
      </w:r>
      <w:r w:rsidR="00B664F8">
        <w:t xml:space="preserve"> som vist på linje</w:t>
      </w:r>
      <w:r w:rsidR="00F91EFE">
        <w:t xml:space="preserve"> 31 i </w:t>
      </w:r>
      <w:hyperlink r:id="rId14" w:history="1">
        <w:proofErr w:type="spellStart"/>
        <w:r w:rsidR="00267915" w:rsidRPr="00267915">
          <w:rPr>
            <w:rStyle w:val="Hyperkobling"/>
          </w:rPr>
          <w:t>download.php</w:t>
        </w:r>
        <w:proofErr w:type="spellEnd"/>
        <w:r w:rsidR="00267915" w:rsidRPr="00267915">
          <w:rPr>
            <w:rStyle w:val="Hyperkobling"/>
          </w:rPr>
          <w:t xml:space="preserve"> på GitHub</w:t>
        </w:r>
      </w:hyperlink>
    </w:p>
    <w:p w14:paraId="438169DA" w14:textId="7C90C960" w:rsidR="00A34288" w:rsidRDefault="00A34288" w:rsidP="007035AF">
      <w:pPr>
        <w:pStyle w:val="Overskrift2"/>
      </w:pPr>
    </w:p>
    <w:p w14:paraId="24481C16" w14:textId="0399EF63" w:rsidR="007035AF" w:rsidRDefault="007035AF" w:rsidP="007035AF">
      <w:pPr>
        <w:pStyle w:val="Overskrift2"/>
      </w:pPr>
      <w:r>
        <w:t xml:space="preserve">Hva </w:t>
      </w:r>
      <w:r w:rsidR="000E4A72">
        <w:t>burde vært gjort annerledes</w:t>
      </w:r>
    </w:p>
    <w:p w14:paraId="22E6AC6F" w14:textId="049C899F" w:rsidR="007035AF" w:rsidRDefault="007035AF" w:rsidP="007035AF">
      <w:r>
        <w:t xml:space="preserve">Vi implementerte så å si alt </w:t>
      </w:r>
      <w:r w:rsidR="000E4A72">
        <w:t>på en gang</w:t>
      </w:r>
      <w:r w:rsidR="000B650C">
        <w:t>, d</w:t>
      </w:r>
      <w:r w:rsidR="000E4A72">
        <w:t xml:space="preserve">ette gjorde at vi fikk mye feilmeldinger underveis. Det vi burde gjort er å implementere </w:t>
      </w:r>
      <w:r w:rsidR="00FD52AA">
        <w:t xml:space="preserve">ting hver for seg </w:t>
      </w:r>
      <w:r w:rsidR="00E116F7">
        <w:t>og føyd på flere funksjoner straks alt fungerte.</w:t>
      </w:r>
    </w:p>
    <w:p w14:paraId="4F43BA5C" w14:textId="352B25A5" w:rsidR="00195D46" w:rsidRDefault="008F5FEF" w:rsidP="00B603F0">
      <w:r>
        <w:t xml:space="preserve">Vi mener nå i etterkant at vi </w:t>
      </w:r>
      <w:r w:rsidR="0005081C">
        <w:t>satte av for lite tid til å designe databasen bedre samt bruke tid på pseudokode før vi gikk løs på utviklingen.</w:t>
      </w:r>
      <w:r w:rsidR="008C5AE0">
        <w:t xml:space="preserve"> Dette resulterte at </w:t>
      </w:r>
      <w:r w:rsidR="000B650C">
        <w:t xml:space="preserve">i at </w:t>
      </w:r>
      <w:r w:rsidR="008C5AE0">
        <w:t xml:space="preserve">noe av tabellene </w:t>
      </w:r>
      <w:r w:rsidR="000B650C">
        <w:t>og rad</w:t>
      </w:r>
      <w:r w:rsidR="00EE571F">
        <w:t>-</w:t>
      </w:r>
      <w:r w:rsidR="000B650C">
        <w:t>navnene hadde feile navn og vi fikk med det en del feilmeldinger under opprettelsen av metoder i PHP koden vår</w:t>
      </w:r>
      <w:r w:rsidR="00EE571F">
        <w:t xml:space="preserve"> bl.a.</w:t>
      </w:r>
      <w:r w:rsidR="00B603F0">
        <w:tab/>
      </w:r>
    </w:p>
    <w:p w14:paraId="41190FB7" w14:textId="17E3FA3E" w:rsidR="00A34288" w:rsidRDefault="00A34288">
      <w:r>
        <w:t>Vi burde også ha jobbet mer konsekvent gjennom helle tiden. Vi i gruppa mener bestemt at vi hadde fått til mer da. Dette er noe vi har lært mye av.</w:t>
      </w:r>
    </w:p>
    <w:p w14:paraId="271680A8" w14:textId="77777777" w:rsidR="00A34288" w:rsidRDefault="00A34288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</w:p>
    <w:p w14:paraId="3D2FD5C0" w14:textId="77777777" w:rsidR="00AD259B" w:rsidRDefault="00AD259B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7DCB3AA6" w14:textId="5078966E" w:rsidR="00512276" w:rsidRPr="002D1F26" w:rsidRDefault="00512276" w:rsidP="00512276">
      <w:pPr>
        <w:pStyle w:val="Overskrift1"/>
      </w:pPr>
      <w:r>
        <w:lastRenderedPageBreak/>
        <w:t>D</w:t>
      </w:r>
      <w:r w:rsidR="00FF468B">
        <w:t>atabasen</w:t>
      </w:r>
    </w:p>
    <w:p w14:paraId="04ECF2F0" w14:textId="0901363E" w:rsidR="00FF468B" w:rsidRDefault="00FF468B" w:rsidP="00FF468B">
      <w:r>
        <w:t xml:space="preserve">Vi har valgt å opprette følgende tabeller i databasen vår, Den fulle strukturen kan en se på GitHub </w:t>
      </w:r>
      <w:hyperlink r:id="rId15" w:history="1">
        <w:r w:rsidRPr="00524FFE">
          <w:rPr>
            <w:rStyle w:val="Hyperkobling"/>
          </w:rPr>
          <w:t>her</w:t>
        </w:r>
      </w:hyperlink>
      <w:r>
        <w:t>.</w:t>
      </w:r>
      <w:r w:rsidRPr="007F541A">
        <w:t xml:space="preserve"> </w:t>
      </w:r>
    </w:p>
    <w:p w14:paraId="0E8A9D34" w14:textId="1F9AE03D" w:rsidR="00195D46" w:rsidRDefault="00195D46" w:rsidP="00195D46">
      <w:pPr>
        <w:pStyle w:val="Overskrift2"/>
        <w:ind w:firstLine="720"/>
      </w:pPr>
      <w:r>
        <w:t>User</w:t>
      </w:r>
    </w:p>
    <w:p w14:paraId="13994B1F" w14:textId="2C1136A6" w:rsidR="00195D46" w:rsidRDefault="00B603F0" w:rsidP="00B603F0">
      <w:pPr>
        <w:jc w:val="both"/>
      </w:pPr>
      <w:r w:rsidRPr="00B603F0">
        <w:rPr>
          <w:i/>
        </w:rPr>
        <w:t>Bruker</w:t>
      </w:r>
      <w:r>
        <w:t xml:space="preserve"> - </w:t>
      </w:r>
      <w:r w:rsidR="00195D46">
        <w:t>Inneholder informasjon om brukerne til systemet</w:t>
      </w:r>
    </w:p>
    <w:tbl>
      <w:tblPr>
        <w:tblStyle w:val="Tabellrutenett"/>
        <w:tblW w:w="7936" w:type="dxa"/>
        <w:tblInd w:w="360" w:type="dxa"/>
        <w:tblLook w:val="04A0" w:firstRow="1" w:lastRow="0" w:firstColumn="1" w:lastColumn="0" w:noHBand="0" w:noVBand="1"/>
      </w:tblPr>
      <w:tblGrid>
        <w:gridCol w:w="1698"/>
        <w:gridCol w:w="3379"/>
        <w:gridCol w:w="2859"/>
      </w:tblGrid>
      <w:tr w:rsidR="00195D46" w:rsidRPr="007D1977" w14:paraId="5140FBCB" w14:textId="77777777" w:rsidTr="005C5417">
        <w:trPr>
          <w:trHeight w:val="250"/>
        </w:trPr>
        <w:tc>
          <w:tcPr>
            <w:tcW w:w="1698" w:type="dxa"/>
          </w:tcPr>
          <w:p w14:paraId="31BD7104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UserID</w:t>
            </w:r>
            <w:proofErr w:type="spellEnd"/>
            <w:r w:rsidRPr="007D1977">
              <w:rPr>
                <w:b/>
                <w:i/>
                <w:sz w:val="20"/>
              </w:rPr>
              <w:t xml:space="preserve"> (</w:t>
            </w:r>
            <w:r w:rsidRPr="007D1977">
              <w:rPr>
                <w:sz w:val="20"/>
              </w:rPr>
              <w:t>PK</w:t>
            </w:r>
            <w:r w:rsidRPr="007D1977">
              <w:rPr>
                <w:b/>
                <w:i/>
                <w:sz w:val="20"/>
              </w:rPr>
              <w:t>)</w:t>
            </w:r>
          </w:p>
        </w:tc>
        <w:tc>
          <w:tcPr>
            <w:tcW w:w="3379" w:type="dxa"/>
          </w:tcPr>
          <w:p w14:paraId="4BA5658B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 xml:space="preserve">Brukerens unike id, er av </w:t>
            </w:r>
            <w:proofErr w:type="spellStart"/>
            <w:r w:rsidRPr="007D1977">
              <w:rPr>
                <w:i/>
                <w:sz w:val="20"/>
              </w:rPr>
              <w:t>Auto_increment</w:t>
            </w:r>
            <w:proofErr w:type="spellEnd"/>
          </w:p>
        </w:tc>
        <w:tc>
          <w:tcPr>
            <w:tcW w:w="2859" w:type="dxa"/>
          </w:tcPr>
          <w:p w14:paraId="23355D17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gramStart"/>
            <w:r w:rsidRPr="007D1977">
              <w:rPr>
                <w:sz w:val="20"/>
              </w:rPr>
              <w:t>Int(</w:t>
            </w:r>
            <w:proofErr w:type="gramEnd"/>
            <w:r w:rsidRPr="007D1977">
              <w:rPr>
                <w:sz w:val="20"/>
              </w:rPr>
              <w:t>11)</w:t>
            </w:r>
          </w:p>
        </w:tc>
      </w:tr>
      <w:tr w:rsidR="00195D46" w:rsidRPr="007D1977" w14:paraId="4E408881" w14:textId="77777777" w:rsidTr="005C5417">
        <w:trPr>
          <w:trHeight w:val="250"/>
        </w:trPr>
        <w:tc>
          <w:tcPr>
            <w:tcW w:w="1698" w:type="dxa"/>
          </w:tcPr>
          <w:p w14:paraId="45087CAD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Username</w:t>
            </w:r>
            <w:proofErr w:type="spellEnd"/>
          </w:p>
        </w:tc>
        <w:tc>
          <w:tcPr>
            <w:tcW w:w="3379" w:type="dxa"/>
          </w:tcPr>
          <w:p w14:paraId="71A3E232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 xml:space="preserve">egenvalgt brukernavn, type/lengde: </w:t>
            </w:r>
          </w:p>
        </w:tc>
        <w:tc>
          <w:tcPr>
            <w:tcW w:w="2859" w:type="dxa"/>
          </w:tcPr>
          <w:p w14:paraId="372980D7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Varchar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30)</w:t>
            </w:r>
          </w:p>
        </w:tc>
      </w:tr>
      <w:tr w:rsidR="00195D46" w:rsidRPr="007D1977" w14:paraId="21D9D2C7" w14:textId="77777777" w:rsidTr="005C5417">
        <w:trPr>
          <w:trHeight w:val="262"/>
        </w:trPr>
        <w:tc>
          <w:tcPr>
            <w:tcW w:w="1698" w:type="dxa"/>
          </w:tcPr>
          <w:p w14:paraId="1CC192E2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r w:rsidRPr="007D1977">
              <w:rPr>
                <w:b/>
                <w:i/>
                <w:sz w:val="20"/>
              </w:rPr>
              <w:t>Email</w:t>
            </w:r>
          </w:p>
        </w:tc>
        <w:tc>
          <w:tcPr>
            <w:tcW w:w="3379" w:type="dxa"/>
          </w:tcPr>
          <w:p w14:paraId="492CAFA8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 xml:space="preserve">Brukerens epost som ble valgt under registreringen, </w:t>
            </w:r>
          </w:p>
        </w:tc>
        <w:tc>
          <w:tcPr>
            <w:tcW w:w="2859" w:type="dxa"/>
          </w:tcPr>
          <w:p w14:paraId="525BABC7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Varchar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45)</w:t>
            </w:r>
          </w:p>
        </w:tc>
      </w:tr>
      <w:tr w:rsidR="00195D46" w:rsidRPr="007D1977" w14:paraId="2D33A318" w14:textId="77777777" w:rsidTr="005C5417">
        <w:trPr>
          <w:trHeight w:val="250"/>
        </w:trPr>
        <w:tc>
          <w:tcPr>
            <w:tcW w:w="1698" w:type="dxa"/>
          </w:tcPr>
          <w:p w14:paraId="3C77DBD5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VerificationKey</w:t>
            </w:r>
            <w:proofErr w:type="spellEnd"/>
          </w:p>
        </w:tc>
        <w:tc>
          <w:tcPr>
            <w:tcW w:w="3379" w:type="dxa"/>
          </w:tcPr>
          <w:p w14:paraId="5D39556A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>Nøkkelen som brukes under registrering med e-post</w:t>
            </w:r>
          </w:p>
        </w:tc>
        <w:tc>
          <w:tcPr>
            <w:tcW w:w="2859" w:type="dxa"/>
          </w:tcPr>
          <w:p w14:paraId="7B8EB7F1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Varchar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64)</w:t>
            </w:r>
          </w:p>
        </w:tc>
      </w:tr>
      <w:tr w:rsidR="00195D46" w:rsidRPr="007D1977" w14:paraId="708A1463" w14:textId="77777777" w:rsidTr="005C5417">
        <w:trPr>
          <w:trHeight w:val="250"/>
        </w:trPr>
        <w:tc>
          <w:tcPr>
            <w:tcW w:w="1698" w:type="dxa"/>
          </w:tcPr>
          <w:p w14:paraId="3104A404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Verified</w:t>
            </w:r>
            <w:proofErr w:type="spellEnd"/>
          </w:p>
        </w:tc>
        <w:tc>
          <w:tcPr>
            <w:tcW w:w="3379" w:type="dxa"/>
          </w:tcPr>
          <w:p w14:paraId="1A14EE32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>Boolsk verdi som viser om bruker er verifisert med epost eller ikke (1/NULL)</w:t>
            </w:r>
          </w:p>
        </w:tc>
        <w:tc>
          <w:tcPr>
            <w:tcW w:w="2859" w:type="dxa"/>
          </w:tcPr>
          <w:p w14:paraId="3002A53E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Tinyint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1)</w:t>
            </w:r>
          </w:p>
        </w:tc>
      </w:tr>
      <w:tr w:rsidR="00195D46" w:rsidRPr="007D1977" w14:paraId="39E68497" w14:textId="77777777" w:rsidTr="005C5417">
        <w:trPr>
          <w:trHeight w:val="250"/>
        </w:trPr>
        <w:tc>
          <w:tcPr>
            <w:tcW w:w="1698" w:type="dxa"/>
          </w:tcPr>
          <w:p w14:paraId="7C3D0423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PassHash</w:t>
            </w:r>
            <w:proofErr w:type="spellEnd"/>
          </w:p>
        </w:tc>
        <w:tc>
          <w:tcPr>
            <w:tcW w:w="3379" w:type="dxa"/>
          </w:tcPr>
          <w:p w14:paraId="4BD49B64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>Brukerens unike passordnøkkel,</w:t>
            </w:r>
            <w:r w:rsidRPr="007D1977">
              <w:rPr>
                <w:b/>
                <w:i/>
                <w:smallCaps/>
                <w:sz w:val="20"/>
              </w:rPr>
              <w:t xml:space="preserve"> </w:t>
            </w:r>
          </w:p>
        </w:tc>
        <w:tc>
          <w:tcPr>
            <w:tcW w:w="2859" w:type="dxa"/>
          </w:tcPr>
          <w:p w14:paraId="365A1BBA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Varchar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255)</w:t>
            </w:r>
          </w:p>
        </w:tc>
      </w:tr>
      <w:tr w:rsidR="00195D46" w:rsidRPr="007D1977" w14:paraId="6E010399" w14:textId="77777777" w:rsidTr="005C5417">
        <w:trPr>
          <w:trHeight w:val="250"/>
        </w:trPr>
        <w:tc>
          <w:tcPr>
            <w:tcW w:w="1698" w:type="dxa"/>
          </w:tcPr>
          <w:p w14:paraId="5B795C69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FirstName</w:t>
            </w:r>
            <w:proofErr w:type="spellEnd"/>
          </w:p>
        </w:tc>
        <w:tc>
          <w:tcPr>
            <w:tcW w:w="3379" w:type="dxa"/>
          </w:tcPr>
          <w:p w14:paraId="59DB13E4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 xml:space="preserve">Egenvalgt fornavn, </w:t>
            </w:r>
          </w:p>
        </w:tc>
        <w:tc>
          <w:tcPr>
            <w:tcW w:w="2859" w:type="dxa"/>
          </w:tcPr>
          <w:p w14:paraId="4496F34F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Varchar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50)</w:t>
            </w:r>
          </w:p>
        </w:tc>
      </w:tr>
      <w:tr w:rsidR="00195D46" w:rsidRPr="007D1977" w14:paraId="1264C8AA" w14:textId="77777777" w:rsidTr="005C5417">
        <w:trPr>
          <w:trHeight w:val="250"/>
        </w:trPr>
        <w:tc>
          <w:tcPr>
            <w:tcW w:w="1698" w:type="dxa"/>
          </w:tcPr>
          <w:p w14:paraId="37F405FC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  <w:sz w:val="20"/>
              </w:rPr>
            </w:pPr>
            <w:proofErr w:type="spellStart"/>
            <w:r w:rsidRPr="007D1977">
              <w:rPr>
                <w:b/>
                <w:i/>
                <w:sz w:val="20"/>
              </w:rPr>
              <w:t>LastName</w:t>
            </w:r>
            <w:proofErr w:type="spellEnd"/>
          </w:p>
        </w:tc>
        <w:tc>
          <w:tcPr>
            <w:tcW w:w="3379" w:type="dxa"/>
          </w:tcPr>
          <w:p w14:paraId="279662B3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r w:rsidRPr="007D1977">
              <w:rPr>
                <w:sz w:val="20"/>
              </w:rPr>
              <w:t xml:space="preserve">Egenvalgt etternavn, </w:t>
            </w:r>
          </w:p>
        </w:tc>
        <w:tc>
          <w:tcPr>
            <w:tcW w:w="2859" w:type="dxa"/>
          </w:tcPr>
          <w:p w14:paraId="4F5531D0" w14:textId="77777777" w:rsidR="00195D46" w:rsidRPr="007D1977" w:rsidRDefault="00195D46" w:rsidP="005C5417">
            <w:pPr>
              <w:pStyle w:val="Punktliste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proofErr w:type="gramStart"/>
            <w:r w:rsidRPr="007D1977">
              <w:rPr>
                <w:sz w:val="20"/>
              </w:rPr>
              <w:t>Varchar</w:t>
            </w:r>
            <w:proofErr w:type="spellEnd"/>
            <w:r w:rsidRPr="007D1977">
              <w:rPr>
                <w:sz w:val="20"/>
              </w:rPr>
              <w:t>(</w:t>
            </w:r>
            <w:proofErr w:type="gramEnd"/>
            <w:r w:rsidRPr="007D1977">
              <w:rPr>
                <w:sz w:val="20"/>
              </w:rPr>
              <w:t>50)</w:t>
            </w:r>
          </w:p>
        </w:tc>
      </w:tr>
    </w:tbl>
    <w:p w14:paraId="14302230" w14:textId="60BF8CE6" w:rsidR="00195D46" w:rsidRPr="00195D46" w:rsidRDefault="00195D46" w:rsidP="00195D46">
      <w:pPr>
        <w:pStyle w:val="Overskrift2"/>
        <w:ind w:firstLine="720"/>
      </w:pPr>
      <w:r>
        <w:t>File</w:t>
      </w:r>
    </w:p>
    <w:p w14:paraId="73CE3C89" w14:textId="7E998965" w:rsidR="00195D46" w:rsidRPr="00C1247B" w:rsidRDefault="000C3ED0" w:rsidP="00195D46">
      <w:pPr>
        <w:pStyle w:val="Punktliste"/>
        <w:numPr>
          <w:ilvl w:val="0"/>
          <w:numId w:val="0"/>
        </w:numPr>
        <w:spacing w:line="240" w:lineRule="auto"/>
        <w:rPr>
          <w:b/>
        </w:rPr>
      </w:pPr>
      <w:r w:rsidRPr="000C3ED0">
        <w:rPr>
          <w:i/>
        </w:rPr>
        <w:t>Fil</w:t>
      </w:r>
      <w:r>
        <w:t xml:space="preserve"> - </w:t>
      </w:r>
      <w:r w:rsidR="00195D46">
        <w:t>Lagring av brukernes filer samt generell informasjon om fila</w:t>
      </w:r>
    </w:p>
    <w:tbl>
      <w:tblPr>
        <w:tblStyle w:val="Tabellrutenett"/>
        <w:tblW w:w="0" w:type="auto"/>
        <w:tblInd w:w="421" w:type="dxa"/>
        <w:tblLook w:val="04A0" w:firstRow="1" w:lastRow="0" w:firstColumn="1" w:lastColumn="0" w:noHBand="0" w:noVBand="1"/>
      </w:tblPr>
      <w:tblGrid>
        <w:gridCol w:w="1692"/>
        <w:gridCol w:w="3529"/>
        <w:gridCol w:w="2654"/>
      </w:tblGrid>
      <w:tr w:rsidR="00195D46" w14:paraId="2A5D6807" w14:textId="77777777" w:rsidTr="00195D46">
        <w:tc>
          <w:tcPr>
            <w:tcW w:w="1692" w:type="dxa"/>
          </w:tcPr>
          <w:p w14:paraId="49F55086" w14:textId="77777777" w:rsidR="00195D46" w:rsidRPr="000D2605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FileID</w:t>
            </w:r>
            <w:proofErr w:type="spellEnd"/>
            <w:r>
              <w:rPr>
                <w:b/>
                <w:i/>
              </w:rPr>
              <w:t xml:space="preserve"> (</w:t>
            </w:r>
            <w:r w:rsidRPr="000D2605">
              <w:t>PK</w:t>
            </w:r>
            <w:r>
              <w:rPr>
                <w:b/>
                <w:i/>
              </w:rPr>
              <w:t>)</w:t>
            </w:r>
          </w:p>
        </w:tc>
        <w:tc>
          <w:tcPr>
            <w:tcW w:w="3529" w:type="dxa"/>
          </w:tcPr>
          <w:p w14:paraId="631F0F27" w14:textId="77777777" w:rsidR="00195D46" w:rsidRPr="000D2605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 xml:space="preserve">Filens unike id, lagret er av </w:t>
            </w:r>
            <w:proofErr w:type="spellStart"/>
            <w:r w:rsidRPr="00BE69B6">
              <w:rPr>
                <w:i/>
              </w:rPr>
              <w:t>Auto_increment</w:t>
            </w:r>
            <w:proofErr w:type="spellEnd"/>
          </w:p>
        </w:tc>
        <w:tc>
          <w:tcPr>
            <w:tcW w:w="2654" w:type="dxa"/>
          </w:tcPr>
          <w:p w14:paraId="39952947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7BBD9585" w14:textId="77777777" w:rsidTr="00195D46">
        <w:tc>
          <w:tcPr>
            <w:tcW w:w="1692" w:type="dxa"/>
          </w:tcPr>
          <w:p w14:paraId="5C6CA936" w14:textId="77777777" w:rsidR="00195D46" w:rsidRPr="00BE69B6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  <w:i/>
              </w:rPr>
            </w:pPr>
            <w:r w:rsidRPr="00BE69B6">
              <w:rPr>
                <w:b/>
                <w:i/>
              </w:rPr>
              <w:t>File</w:t>
            </w:r>
          </w:p>
        </w:tc>
        <w:tc>
          <w:tcPr>
            <w:tcW w:w="3529" w:type="dxa"/>
          </w:tcPr>
          <w:p w14:paraId="4FA4603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Selve fila lagret binært</w:t>
            </w:r>
          </w:p>
        </w:tc>
        <w:tc>
          <w:tcPr>
            <w:tcW w:w="2654" w:type="dxa"/>
          </w:tcPr>
          <w:p w14:paraId="700B475C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Mediumblob</w:t>
            </w:r>
            <w:proofErr w:type="spellEnd"/>
          </w:p>
        </w:tc>
      </w:tr>
      <w:tr w:rsidR="00195D46" w14:paraId="1203D7D9" w14:textId="77777777" w:rsidTr="00195D46">
        <w:tc>
          <w:tcPr>
            <w:tcW w:w="1692" w:type="dxa"/>
          </w:tcPr>
          <w:p w14:paraId="331E0E5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UserID</w:t>
            </w:r>
            <w:proofErr w:type="spellEnd"/>
          </w:p>
        </w:tc>
        <w:tc>
          <w:tcPr>
            <w:tcW w:w="3529" w:type="dxa"/>
          </w:tcPr>
          <w:p w14:paraId="2318352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Id til brukeren som lastet opp fila</w:t>
            </w:r>
          </w:p>
        </w:tc>
        <w:tc>
          <w:tcPr>
            <w:tcW w:w="2654" w:type="dxa"/>
          </w:tcPr>
          <w:p w14:paraId="72BB2EEB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2F17BFE8" w14:textId="77777777" w:rsidTr="00195D46">
        <w:tc>
          <w:tcPr>
            <w:tcW w:w="1692" w:type="dxa"/>
          </w:tcPr>
          <w:p w14:paraId="387C57A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Author</w:t>
            </w:r>
          </w:p>
        </w:tc>
        <w:tc>
          <w:tcPr>
            <w:tcW w:w="3529" w:type="dxa"/>
          </w:tcPr>
          <w:p w14:paraId="153B87E0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Navn til den som lastet opp fila</w:t>
            </w:r>
          </w:p>
        </w:tc>
        <w:tc>
          <w:tcPr>
            <w:tcW w:w="2654" w:type="dxa"/>
          </w:tcPr>
          <w:p w14:paraId="27D84690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</w:tr>
      <w:tr w:rsidR="00195D46" w14:paraId="29E5916E" w14:textId="77777777" w:rsidTr="00195D46">
        <w:tc>
          <w:tcPr>
            <w:tcW w:w="1692" w:type="dxa"/>
          </w:tcPr>
          <w:p w14:paraId="3D29E699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Filename</w:t>
            </w:r>
            <w:proofErr w:type="spellEnd"/>
          </w:p>
        </w:tc>
        <w:tc>
          <w:tcPr>
            <w:tcW w:w="3529" w:type="dxa"/>
          </w:tcPr>
          <w:p w14:paraId="0B8041B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Filens navn, hentet under opplasting</w:t>
            </w:r>
          </w:p>
        </w:tc>
        <w:tc>
          <w:tcPr>
            <w:tcW w:w="2654" w:type="dxa"/>
          </w:tcPr>
          <w:p w14:paraId="5265E3EB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195D46" w14:paraId="0F8DB72C" w14:textId="77777777" w:rsidTr="00195D46">
        <w:tc>
          <w:tcPr>
            <w:tcW w:w="1692" w:type="dxa"/>
          </w:tcPr>
          <w:p w14:paraId="6708E161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ServerFilename</w:t>
            </w:r>
            <w:proofErr w:type="spellEnd"/>
          </w:p>
        </w:tc>
        <w:tc>
          <w:tcPr>
            <w:tcW w:w="3529" w:type="dxa"/>
          </w:tcPr>
          <w:p w14:paraId="5ABB3DD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Serverens filnavn</w:t>
            </w:r>
          </w:p>
        </w:tc>
        <w:tc>
          <w:tcPr>
            <w:tcW w:w="2654" w:type="dxa"/>
          </w:tcPr>
          <w:p w14:paraId="5C3F9D9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195D46" w14:paraId="0BBB6786" w14:textId="77777777" w:rsidTr="00195D46">
        <w:tc>
          <w:tcPr>
            <w:tcW w:w="1692" w:type="dxa"/>
          </w:tcPr>
          <w:p w14:paraId="4AB8DC7D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Size</w:t>
            </w:r>
            <w:proofErr w:type="spellEnd"/>
          </w:p>
        </w:tc>
        <w:tc>
          <w:tcPr>
            <w:tcW w:w="3529" w:type="dxa"/>
          </w:tcPr>
          <w:p w14:paraId="30EF8885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Filas størrelse</w:t>
            </w:r>
          </w:p>
        </w:tc>
        <w:tc>
          <w:tcPr>
            <w:tcW w:w="2654" w:type="dxa"/>
          </w:tcPr>
          <w:p w14:paraId="70551960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195D46" w14:paraId="5BF016E2" w14:textId="77777777" w:rsidTr="00195D46">
        <w:tc>
          <w:tcPr>
            <w:tcW w:w="1692" w:type="dxa"/>
          </w:tcPr>
          <w:p w14:paraId="2F7F25AB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Mimetype</w:t>
            </w:r>
          </w:p>
        </w:tc>
        <w:tc>
          <w:tcPr>
            <w:tcW w:w="3529" w:type="dxa"/>
          </w:tcPr>
          <w:p w14:paraId="3BD4EE7B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 xml:space="preserve">Filens type (image/jpeg </w:t>
            </w:r>
            <w:proofErr w:type="spellStart"/>
            <w:proofErr w:type="gramStart"/>
            <w:r>
              <w:t>etc</w:t>
            </w:r>
            <w:proofErr w:type="spellEnd"/>
            <w:r>
              <w:t>…</w:t>
            </w:r>
            <w:proofErr w:type="gramEnd"/>
            <w:r>
              <w:t xml:space="preserve">) </w:t>
            </w:r>
          </w:p>
        </w:tc>
        <w:tc>
          <w:tcPr>
            <w:tcW w:w="2654" w:type="dxa"/>
          </w:tcPr>
          <w:p w14:paraId="72CDCAF5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195D46" w14:paraId="35232188" w14:textId="77777777" w:rsidTr="00195D46">
        <w:tc>
          <w:tcPr>
            <w:tcW w:w="1692" w:type="dxa"/>
          </w:tcPr>
          <w:p w14:paraId="24AABBF0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Description</w:t>
            </w:r>
            <w:proofErr w:type="spellEnd"/>
          </w:p>
        </w:tc>
        <w:tc>
          <w:tcPr>
            <w:tcW w:w="3529" w:type="dxa"/>
          </w:tcPr>
          <w:p w14:paraId="44F8A5E0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Beskrivelse av fila</w:t>
            </w:r>
          </w:p>
        </w:tc>
        <w:tc>
          <w:tcPr>
            <w:tcW w:w="2654" w:type="dxa"/>
          </w:tcPr>
          <w:p w14:paraId="12006B5A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195D46" w14:paraId="107C8307" w14:textId="77777777" w:rsidTr="00195D46">
        <w:tc>
          <w:tcPr>
            <w:tcW w:w="1692" w:type="dxa"/>
          </w:tcPr>
          <w:p w14:paraId="1FCA1CF9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Accessed</w:t>
            </w:r>
            <w:proofErr w:type="spellEnd"/>
          </w:p>
        </w:tc>
        <w:tc>
          <w:tcPr>
            <w:tcW w:w="3529" w:type="dxa"/>
          </w:tcPr>
          <w:p w14:paraId="27C649A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Antall nedlastninger av fila</w:t>
            </w:r>
          </w:p>
        </w:tc>
        <w:tc>
          <w:tcPr>
            <w:tcW w:w="2654" w:type="dxa"/>
          </w:tcPr>
          <w:p w14:paraId="7D03A92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195D46" w14:paraId="59185B90" w14:textId="77777777" w:rsidTr="00195D46">
        <w:tc>
          <w:tcPr>
            <w:tcW w:w="1692" w:type="dxa"/>
          </w:tcPr>
          <w:p w14:paraId="13BB58D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Views</w:t>
            </w:r>
            <w:proofErr w:type="spellEnd"/>
          </w:p>
        </w:tc>
        <w:tc>
          <w:tcPr>
            <w:tcW w:w="3529" w:type="dxa"/>
          </w:tcPr>
          <w:p w14:paraId="154B296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Antall visninger av fila (kommentarvisningen)</w:t>
            </w:r>
          </w:p>
        </w:tc>
        <w:tc>
          <w:tcPr>
            <w:tcW w:w="2654" w:type="dxa"/>
          </w:tcPr>
          <w:p w14:paraId="7F7F7E2C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195D46" w14:paraId="212111F9" w14:textId="77777777" w:rsidTr="00195D46">
        <w:tc>
          <w:tcPr>
            <w:tcW w:w="1692" w:type="dxa"/>
          </w:tcPr>
          <w:p w14:paraId="167D8DA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Date</w:t>
            </w:r>
          </w:p>
        </w:tc>
        <w:tc>
          <w:tcPr>
            <w:tcW w:w="3529" w:type="dxa"/>
          </w:tcPr>
          <w:p w14:paraId="69AF766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Dato for filens opplastning</w:t>
            </w:r>
          </w:p>
        </w:tc>
        <w:tc>
          <w:tcPr>
            <w:tcW w:w="2654" w:type="dxa"/>
          </w:tcPr>
          <w:p w14:paraId="0B5D9B7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Datetime</w:t>
            </w:r>
            <w:proofErr w:type="spellEnd"/>
          </w:p>
        </w:tc>
      </w:tr>
      <w:tr w:rsidR="00195D46" w14:paraId="3FD315B0" w14:textId="77777777" w:rsidTr="00195D46">
        <w:tc>
          <w:tcPr>
            <w:tcW w:w="1692" w:type="dxa"/>
          </w:tcPr>
          <w:p w14:paraId="0CBB41B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Access</w:t>
            </w:r>
          </w:p>
        </w:tc>
        <w:tc>
          <w:tcPr>
            <w:tcW w:w="3529" w:type="dxa"/>
          </w:tcPr>
          <w:p w14:paraId="06D4F58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 xml:space="preserve">Viser til tillatelse (0-alle kan </w:t>
            </w:r>
            <w:proofErr w:type="gramStart"/>
            <w:r>
              <w:t>se)(</w:t>
            </w:r>
            <w:proofErr w:type="gramEnd"/>
            <w:r>
              <w:t>1-innloggede kan se)</w:t>
            </w:r>
          </w:p>
        </w:tc>
        <w:tc>
          <w:tcPr>
            <w:tcW w:w="2654" w:type="dxa"/>
          </w:tcPr>
          <w:p w14:paraId="32DC1309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</w:tbl>
    <w:p w14:paraId="35AF09E5" w14:textId="77777777" w:rsidR="00955EA9" w:rsidRDefault="00955EA9" w:rsidP="00195D46">
      <w:pPr>
        <w:pStyle w:val="Overskrift2"/>
        <w:ind w:firstLine="720"/>
      </w:pPr>
    </w:p>
    <w:p w14:paraId="10780DAC" w14:textId="77777777" w:rsidR="00955EA9" w:rsidRDefault="00955EA9" w:rsidP="00195D46">
      <w:pPr>
        <w:pStyle w:val="Overskrift2"/>
        <w:ind w:firstLine="720"/>
      </w:pPr>
    </w:p>
    <w:p w14:paraId="37F9D8A3" w14:textId="06F8BAF0" w:rsidR="00955EA9" w:rsidRDefault="00955EA9" w:rsidP="00955EA9">
      <w:pPr>
        <w:pStyle w:val="Overskrift2"/>
      </w:pPr>
    </w:p>
    <w:p w14:paraId="0F2834E0" w14:textId="77777777" w:rsidR="00955EA9" w:rsidRPr="00955EA9" w:rsidRDefault="00955EA9" w:rsidP="00955EA9"/>
    <w:p w14:paraId="31EFACAC" w14:textId="46EAC7A5" w:rsidR="00195D46" w:rsidRPr="00195D46" w:rsidRDefault="00195D46" w:rsidP="00195D46">
      <w:pPr>
        <w:pStyle w:val="Overskrift2"/>
        <w:ind w:firstLine="720"/>
      </w:pPr>
      <w:r>
        <w:lastRenderedPageBreak/>
        <w:t>Catalogue</w:t>
      </w:r>
    </w:p>
    <w:p w14:paraId="63204F61" w14:textId="74B327F5" w:rsidR="00195D46" w:rsidRDefault="00195D46" w:rsidP="00195D46">
      <w:pPr>
        <w:pStyle w:val="Punktliste"/>
        <w:numPr>
          <w:ilvl w:val="0"/>
          <w:numId w:val="0"/>
        </w:numPr>
        <w:spacing w:line="240" w:lineRule="auto"/>
      </w:pPr>
      <w:r w:rsidRPr="000C3ED0">
        <w:rPr>
          <w:i/>
        </w:rPr>
        <w:t>Katalogstruktur</w:t>
      </w:r>
      <w:r w:rsidR="000C3ED0">
        <w:t xml:space="preserve"> – Inneholder alle over og underkataloger til nettstedet.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2477"/>
        <w:gridCol w:w="2867"/>
        <w:gridCol w:w="2592"/>
      </w:tblGrid>
      <w:tr w:rsidR="00195D46" w14:paraId="70BB4D4E" w14:textId="77777777" w:rsidTr="00195D46">
        <w:tc>
          <w:tcPr>
            <w:tcW w:w="2477" w:type="dxa"/>
          </w:tcPr>
          <w:p w14:paraId="69922EF4" w14:textId="23EAA0BC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CatalogueID</w:t>
            </w:r>
            <w:proofErr w:type="spellEnd"/>
            <w:r w:rsidR="00396908">
              <w:t xml:space="preserve"> </w:t>
            </w:r>
            <w:r w:rsidR="00396908" w:rsidRPr="007D1977">
              <w:rPr>
                <w:b/>
                <w:i/>
                <w:sz w:val="20"/>
              </w:rPr>
              <w:t>(</w:t>
            </w:r>
            <w:r w:rsidR="00396908" w:rsidRPr="007D1977">
              <w:rPr>
                <w:sz w:val="20"/>
              </w:rPr>
              <w:t>PK</w:t>
            </w:r>
            <w:r w:rsidR="00396908" w:rsidRPr="007D1977">
              <w:rPr>
                <w:b/>
                <w:i/>
                <w:sz w:val="20"/>
              </w:rPr>
              <w:t>)</w:t>
            </w:r>
          </w:p>
        </w:tc>
        <w:tc>
          <w:tcPr>
            <w:tcW w:w="2867" w:type="dxa"/>
          </w:tcPr>
          <w:p w14:paraId="28202401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 xml:space="preserve">Katalogens unike id, er av type </w:t>
            </w:r>
            <w:proofErr w:type="spellStart"/>
            <w:r>
              <w:t>Auto_increment</w:t>
            </w:r>
            <w:proofErr w:type="spellEnd"/>
          </w:p>
        </w:tc>
        <w:tc>
          <w:tcPr>
            <w:tcW w:w="2592" w:type="dxa"/>
          </w:tcPr>
          <w:p w14:paraId="7411FA46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1C56D569" w14:textId="77777777" w:rsidTr="00195D46">
        <w:tc>
          <w:tcPr>
            <w:tcW w:w="2477" w:type="dxa"/>
          </w:tcPr>
          <w:p w14:paraId="5C91AF8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Name</w:t>
            </w:r>
            <w:proofErr w:type="spellEnd"/>
          </w:p>
        </w:tc>
        <w:tc>
          <w:tcPr>
            <w:tcW w:w="2867" w:type="dxa"/>
          </w:tcPr>
          <w:p w14:paraId="5C07DA8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Katalogens navn</w:t>
            </w:r>
          </w:p>
        </w:tc>
        <w:tc>
          <w:tcPr>
            <w:tcW w:w="2592" w:type="dxa"/>
          </w:tcPr>
          <w:p w14:paraId="3457835A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45)</w:t>
            </w:r>
          </w:p>
        </w:tc>
      </w:tr>
      <w:tr w:rsidR="00195D46" w14:paraId="342F75E1" w14:textId="77777777" w:rsidTr="00195D46">
        <w:tc>
          <w:tcPr>
            <w:tcW w:w="2477" w:type="dxa"/>
          </w:tcPr>
          <w:p w14:paraId="4A45DC16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Catalogue_CatalogueID</w:t>
            </w:r>
            <w:proofErr w:type="spellEnd"/>
          </w:p>
        </w:tc>
        <w:tc>
          <w:tcPr>
            <w:tcW w:w="2867" w:type="dxa"/>
          </w:tcPr>
          <w:p w14:paraId="751901A5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Eventuell overkatalog</w:t>
            </w:r>
          </w:p>
        </w:tc>
        <w:tc>
          <w:tcPr>
            <w:tcW w:w="2592" w:type="dxa"/>
          </w:tcPr>
          <w:p w14:paraId="5B6105FC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01D0563D" w14:textId="695FE6CE" w:rsidR="00195D46" w:rsidRDefault="00195D46" w:rsidP="00195D46">
      <w:pPr>
        <w:pStyle w:val="Overskrift2"/>
        <w:ind w:firstLine="720"/>
      </w:pPr>
      <w:r>
        <w:t>Comments</w:t>
      </w:r>
    </w:p>
    <w:p w14:paraId="13D8AF00" w14:textId="7499FC22" w:rsidR="00195D46" w:rsidRPr="000C3ED0" w:rsidRDefault="00195D46" w:rsidP="00195D46">
      <w:pPr>
        <w:pStyle w:val="Punktliste"/>
        <w:numPr>
          <w:ilvl w:val="0"/>
          <w:numId w:val="0"/>
        </w:numPr>
        <w:spacing w:line="240" w:lineRule="auto"/>
      </w:pPr>
      <w:r w:rsidRPr="000C3ED0">
        <w:rPr>
          <w:i/>
        </w:rPr>
        <w:t>Kommentarer</w:t>
      </w:r>
      <w:r w:rsidR="000C3ED0">
        <w:rPr>
          <w:i/>
        </w:rPr>
        <w:t xml:space="preserve"> – </w:t>
      </w:r>
      <w:r w:rsidR="000C3ED0">
        <w:t>lagring av kommentarene og all informasjon vi mener er nødvendig med tanke på dette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510"/>
        <w:gridCol w:w="3836"/>
        <w:gridCol w:w="2590"/>
      </w:tblGrid>
      <w:tr w:rsidR="00195D46" w14:paraId="028CF886" w14:textId="77777777" w:rsidTr="005C5417">
        <w:tc>
          <w:tcPr>
            <w:tcW w:w="1478" w:type="dxa"/>
          </w:tcPr>
          <w:p w14:paraId="7ABE510A" w14:textId="71418522" w:rsidR="00195D46" w:rsidRPr="000C3ED0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0C3ED0">
              <w:rPr>
                <w:b/>
              </w:rPr>
              <w:t>CommentID</w:t>
            </w:r>
            <w:proofErr w:type="spellEnd"/>
            <w:r w:rsidR="00396908" w:rsidRPr="000C3ED0">
              <w:rPr>
                <w:b/>
              </w:rPr>
              <w:t xml:space="preserve"> </w:t>
            </w:r>
            <w:r w:rsidR="00396908" w:rsidRPr="000C3ED0">
              <w:rPr>
                <w:b/>
                <w:i/>
                <w:sz w:val="20"/>
              </w:rPr>
              <w:t>(</w:t>
            </w:r>
            <w:r w:rsidR="00396908" w:rsidRPr="000C3ED0">
              <w:rPr>
                <w:b/>
                <w:sz w:val="20"/>
              </w:rPr>
              <w:t>PK</w:t>
            </w:r>
            <w:r w:rsidR="00396908" w:rsidRPr="000C3ED0">
              <w:rPr>
                <w:b/>
                <w:i/>
                <w:sz w:val="20"/>
              </w:rPr>
              <w:t>)</w:t>
            </w:r>
          </w:p>
        </w:tc>
        <w:tc>
          <w:tcPr>
            <w:tcW w:w="3857" w:type="dxa"/>
          </w:tcPr>
          <w:p w14:paraId="7237D5C1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Kommentarenss</w:t>
            </w:r>
            <w:proofErr w:type="spellEnd"/>
            <w:r>
              <w:t xml:space="preserve"> unike id, er av type </w:t>
            </w:r>
            <w:proofErr w:type="spellStart"/>
            <w:r>
              <w:t>Auto_increment</w:t>
            </w:r>
            <w:proofErr w:type="spellEnd"/>
          </w:p>
        </w:tc>
        <w:tc>
          <w:tcPr>
            <w:tcW w:w="2601" w:type="dxa"/>
          </w:tcPr>
          <w:p w14:paraId="6310475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14676C39" w14:textId="77777777" w:rsidTr="005C5417">
        <w:tc>
          <w:tcPr>
            <w:tcW w:w="1478" w:type="dxa"/>
          </w:tcPr>
          <w:p w14:paraId="7526D716" w14:textId="77777777" w:rsidR="00195D46" w:rsidRPr="000C3ED0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0C3ED0">
              <w:rPr>
                <w:b/>
              </w:rPr>
              <w:t>FileID</w:t>
            </w:r>
            <w:proofErr w:type="spellEnd"/>
          </w:p>
        </w:tc>
        <w:tc>
          <w:tcPr>
            <w:tcW w:w="3857" w:type="dxa"/>
          </w:tcPr>
          <w:p w14:paraId="6E165FDA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Id til fila som kommentaren er skrevet</w:t>
            </w:r>
          </w:p>
        </w:tc>
        <w:tc>
          <w:tcPr>
            <w:tcW w:w="2601" w:type="dxa"/>
          </w:tcPr>
          <w:p w14:paraId="6B681E8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537390D7" w14:textId="77777777" w:rsidTr="005C5417">
        <w:tc>
          <w:tcPr>
            <w:tcW w:w="1478" w:type="dxa"/>
          </w:tcPr>
          <w:p w14:paraId="5EAF7815" w14:textId="77777777" w:rsidR="00195D46" w:rsidRPr="000C3ED0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0C3ED0">
              <w:rPr>
                <w:b/>
              </w:rPr>
              <w:t>UserID</w:t>
            </w:r>
            <w:proofErr w:type="spellEnd"/>
          </w:p>
        </w:tc>
        <w:tc>
          <w:tcPr>
            <w:tcW w:w="3857" w:type="dxa"/>
          </w:tcPr>
          <w:p w14:paraId="0C9EB25F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Kommentarens forfatter</w:t>
            </w:r>
          </w:p>
        </w:tc>
        <w:tc>
          <w:tcPr>
            <w:tcW w:w="2601" w:type="dxa"/>
          </w:tcPr>
          <w:p w14:paraId="3F2D99D7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2DD2CA7E" w14:textId="77777777" w:rsidTr="005C5417">
        <w:tc>
          <w:tcPr>
            <w:tcW w:w="1478" w:type="dxa"/>
          </w:tcPr>
          <w:p w14:paraId="138869BD" w14:textId="77777777" w:rsidR="00195D46" w:rsidRPr="000C3ED0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</w:rPr>
            </w:pPr>
            <w:r w:rsidRPr="000C3ED0">
              <w:rPr>
                <w:b/>
              </w:rPr>
              <w:t>Date</w:t>
            </w:r>
          </w:p>
        </w:tc>
        <w:tc>
          <w:tcPr>
            <w:tcW w:w="3857" w:type="dxa"/>
          </w:tcPr>
          <w:p w14:paraId="734D452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Dato kommentert</w:t>
            </w:r>
          </w:p>
        </w:tc>
        <w:tc>
          <w:tcPr>
            <w:tcW w:w="2601" w:type="dxa"/>
          </w:tcPr>
          <w:p w14:paraId="7662228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Datetime</w:t>
            </w:r>
            <w:proofErr w:type="spellEnd"/>
          </w:p>
        </w:tc>
      </w:tr>
      <w:tr w:rsidR="00195D46" w14:paraId="4DA54BE8" w14:textId="77777777" w:rsidTr="005C5417">
        <w:tc>
          <w:tcPr>
            <w:tcW w:w="1478" w:type="dxa"/>
          </w:tcPr>
          <w:p w14:paraId="0AAF0198" w14:textId="77777777" w:rsidR="00195D46" w:rsidRPr="000C3ED0" w:rsidRDefault="00195D46" w:rsidP="005C5417">
            <w:pPr>
              <w:pStyle w:val="Punktliste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0C3ED0">
              <w:rPr>
                <w:b/>
              </w:rPr>
              <w:t>Comment</w:t>
            </w:r>
            <w:proofErr w:type="spellEnd"/>
          </w:p>
        </w:tc>
        <w:tc>
          <w:tcPr>
            <w:tcW w:w="3857" w:type="dxa"/>
          </w:tcPr>
          <w:p w14:paraId="76DCD21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Selve kommentaren</w:t>
            </w:r>
          </w:p>
        </w:tc>
        <w:tc>
          <w:tcPr>
            <w:tcW w:w="2601" w:type="dxa"/>
          </w:tcPr>
          <w:p w14:paraId="1074030A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</w:tr>
    </w:tbl>
    <w:p w14:paraId="21BBF654" w14:textId="5D3929E2" w:rsidR="00195D46" w:rsidRDefault="00445808" w:rsidP="00195D46">
      <w:pPr>
        <w:pStyle w:val="Overskrift2"/>
        <w:ind w:firstLine="720"/>
      </w:pPr>
      <w:r>
        <w:t>Deleted</w:t>
      </w:r>
      <w:r w:rsidR="00195D46">
        <w:t>Comments</w:t>
      </w:r>
    </w:p>
    <w:p w14:paraId="66CA01E3" w14:textId="09E05692" w:rsidR="009935C4" w:rsidRDefault="00195D46" w:rsidP="009935C4">
      <w:pPr>
        <w:pStyle w:val="Punktliste"/>
        <w:numPr>
          <w:ilvl w:val="0"/>
          <w:numId w:val="0"/>
        </w:numPr>
        <w:spacing w:line="240" w:lineRule="auto"/>
      </w:pPr>
      <w:r w:rsidRPr="000C3ED0">
        <w:rPr>
          <w:i/>
        </w:rPr>
        <w:t>Slettede kommentarer</w:t>
      </w:r>
      <w:r w:rsidR="00D475F8">
        <w:t xml:space="preserve"> – brukes for å </w:t>
      </w:r>
      <w:r w:rsidR="000C3ED0">
        <w:t>ta vare på historikk over slettede kommentarer</w:t>
      </w:r>
    </w:p>
    <w:p w14:paraId="6092C374" w14:textId="4624DAC5" w:rsidR="00201DF4" w:rsidRDefault="00201DF4" w:rsidP="009935C4">
      <w:pPr>
        <w:pStyle w:val="Punktliste"/>
        <w:numPr>
          <w:ilvl w:val="0"/>
          <w:numId w:val="0"/>
        </w:numPr>
        <w:spacing w:line="240" w:lineRule="auto"/>
      </w:pPr>
      <w:r>
        <w:t>Her opprettet vi en trigger i databasen</w:t>
      </w:r>
      <w:r w:rsidR="009935C4">
        <w:t xml:space="preserve">. Triggeren ligger i </w:t>
      </w:r>
      <w:r w:rsidR="00082B17">
        <w:t>tabellen `</w:t>
      </w:r>
      <w:proofErr w:type="spellStart"/>
      <w:r w:rsidR="009935C4">
        <w:t>Comments</w:t>
      </w:r>
      <w:proofErr w:type="spellEnd"/>
      <w:r w:rsidR="00082B17">
        <w:t>`</w:t>
      </w:r>
      <w:r w:rsidR="00C35D8D">
        <w:t xml:space="preserve"> og flytter automatisk kommentarer som blir slettet til </w:t>
      </w:r>
      <w:proofErr w:type="spellStart"/>
      <w:r w:rsidR="00C35D8D">
        <w:t>tabelen</w:t>
      </w:r>
      <w:proofErr w:type="spellEnd"/>
      <w:r w:rsidR="00C35D8D">
        <w:t xml:space="preserve"> </w:t>
      </w:r>
      <w:r w:rsidR="00082B17">
        <w:t>`</w:t>
      </w:r>
      <w:proofErr w:type="spellStart"/>
      <w:r w:rsidR="00C35D8D">
        <w:t>DeletedComments</w:t>
      </w:r>
      <w:proofErr w:type="spellEnd"/>
      <w:r w:rsidR="00082B17">
        <w:t>`</w:t>
      </w:r>
      <w:r w:rsidR="00C35D8D">
        <w:t xml:space="preserve">. Triggeren kan en se på GitHub </w:t>
      </w:r>
      <w:hyperlink r:id="rId16" w:history="1">
        <w:r w:rsidR="00C35D8D" w:rsidRPr="002609B2">
          <w:rPr>
            <w:rStyle w:val="Hyperkobling"/>
          </w:rPr>
          <w:t>her</w:t>
        </w:r>
      </w:hyperlink>
      <w:r w:rsidR="002609B2">
        <w:t>.</w:t>
      </w: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2626"/>
        <w:gridCol w:w="2615"/>
      </w:tblGrid>
      <w:tr w:rsidR="00195D46" w14:paraId="6B7DBE66" w14:textId="77777777" w:rsidTr="005C5417">
        <w:tc>
          <w:tcPr>
            <w:tcW w:w="2695" w:type="dxa"/>
          </w:tcPr>
          <w:p w14:paraId="26CFDE4F" w14:textId="59BF2F33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DeletedCommentID</w:t>
            </w:r>
            <w:proofErr w:type="spellEnd"/>
            <w:r w:rsidR="00396908">
              <w:t xml:space="preserve"> </w:t>
            </w:r>
            <w:r w:rsidR="00396908" w:rsidRPr="007D1977">
              <w:rPr>
                <w:b/>
                <w:i/>
                <w:sz w:val="20"/>
              </w:rPr>
              <w:t>(</w:t>
            </w:r>
            <w:r w:rsidR="00396908" w:rsidRPr="007D1977">
              <w:rPr>
                <w:sz w:val="20"/>
              </w:rPr>
              <w:t>PK</w:t>
            </w:r>
            <w:r w:rsidR="00396908" w:rsidRPr="007D1977">
              <w:rPr>
                <w:b/>
                <w:i/>
                <w:sz w:val="20"/>
              </w:rPr>
              <w:t>)</w:t>
            </w:r>
          </w:p>
        </w:tc>
        <w:tc>
          <w:tcPr>
            <w:tcW w:w="2626" w:type="dxa"/>
          </w:tcPr>
          <w:p w14:paraId="0F903D11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Unik id for ny slettet kommentar</w:t>
            </w:r>
          </w:p>
        </w:tc>
        <w:tc>
          <w:tcPr>
            <w:tcW w:w="2615" w:type="dxa"/>
          </w:tcPr>
          <w:p w14:paraId="2B8369C7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6D5E6734" w14:textId="77777777" w:rsidTr="005C5417">
        <w:tc>
          <w:tcPr>
            <w:tcW w:w="2695" w:type="dxa"/>
          </w:tcPr>
          <w:p w14:paraId="51FE375B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CommentID</w:t>
            </w:r>
            <w:proofErr w:type="spellEnd"/>
          </w:p>
        </w:tc>
        <w:tc>
          <w:tcPr>
            <w:tcW w:w="2626" w:type="dxa"/>
          </w:tcPr>
          <w:p w14:paraId="209E71E8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 xml:space="preserve">Gammel unik id som tilhørte </w:t>
            </w:r>
            <w:proofErr w:type="spellStart"/>
            <w:r>
              <w:t>komentaren</w:t>
            </w:r>
            <w:proofErr w:type="spellEnd"/>
          </w:p>
        </w:tc>
        <w:tc>
          <w:tcPr>
            <w:tcW w:w="2615" w:type="dxa"/>
          </w:tcPr>
          <w:p w14:paraId="79848E9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2A4C4B72" w14:textId="77777777" w:rsidTr="005C5417">
        <w:tc>
          <w:tcPr>
            <w:tcW w:w="2695" w:type="dxa"/>
          </w:tcPr>
          <w:p w14:paraId="59AA32F2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UserID</w:t>
            </w:r>
            <w:proofErr w:type="spellEnd"/>
          </w:p>
        </w:tc>
        <w:tc>
          <w:tcPr>
            <w:tcW w:w="2626" w:type="dxa"/>
          </w:tcPr>
          <w:p w14:paraId="71714DE5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Id til brukeren som skrev kommentaren</w:t>
            </w:r>
          </w:p>
        </w:tc>
        <w:tc>
          <w:tcPr>
            <w:tcW w:w="2615" w:type="dxa"/>
          </w:tcPr>
          <w:p w14:paraId="22C63E2F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195D46" w14:paraId="4A1A66C2" w14:textId="77777777" w:rsidTr="005C5417">
        <w:tc>
          <w:tcPr>
            <w:tcW w:w="2695" w:type="dxa"/>
          </w:tcPr>
          <w:p w14:paraId="4BF71AFF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DeletedComment</w:t>
            </w:r>
            <w:proofErr w:type="spellEnd"/>
          </w:p>
        </w:tc>
        <w:tc>
          <w:tcPr>
            <w:tcW w:w="2626" w:type="dxa"/>
          </w:tcPr>
          <w:p w14:paraId="61D38685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Selve kommentaren</w:t>
            </w:r>
          </w:p>
        </w:tc>
        <w:tc>
          <w:tcPr>
            <w:tcW w:w="2615" w:type="dxa"/>
          </w:tcPr>
          <w:p w14:paraId="0ADC8D03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250)</w:t>
            </w:r>
          </w:p>
        </w:tc>
      </w:tr>
      <w:tr w:rsidR="00195D46" w14:paraId="0B434E73" w14:textId="77777777" w:rsidTr="005C5417">
        <w:tc>
          <w:tcPr>
            <w:tcW w:w="2695" w:type="dxa"/>
          </w:tcPr>
          <w:p w14:paraId="71E502EE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DateDeleted</w:t>
            </w:r>
            <w:proofErr w:type="spellEnd"/>
          </w:p>
        </w:tc>
        <w:tc>
          <w:tcPr>
            <w:tcW w:w="2626" w:type="dxa"/>
          </w:tcPr>
          <w:p w14:paraId="79AE5839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r>
              <w:t>Dato slettet</w:t>
            </w:r>
          </w:p>
        </w:tc>
        <w:tc>
          <w:tcPr>
            <w:tcW w:w="2615" w:type="dxa"/>
          </w:tcPr>
          <w:p w14:paraId="307B74F9" w14:textId="77777777" w:rsidR="00195D46" w:rsidRDefault="00195D46" w:rsidP="005C5417">
            <w:pPr>
              <w:pStyle w:val="Punktliste"/>
              <w:numPr>
                <w:ilvl w:val="0"/>
                <w:numId w:val="0"/>
              </w:numPr>
            </w:pPr>
            <w:proofErr w:type="spellStart"/>
            <w:r>
              <w:t>datetime</w:t>
            </w:r>
            <w:proofErr w:type="spellEnd"/>
          </w:p>
        </w:tc>
      </w:tr>
    </w:tbl>
    <w:p w14:paraId="6050F932" w14:textId="75C76E56" w:rsidR="00082B17" w:rsidRDefault="00082B17" w:rsidP="00082B17">
      <w:pPr>
        <w:pStyle w:val="Punktliste"/>
        <w:numPr>
          <w:ilvl w:val="0"/>
          <w:numId w:val="0"/>
        </w:numPr>
      </w:pPr>
    </w:p>
    <w:p w14:paraId="0F6805C1" w14:textId="478D45DF" w:rsidR="00E37F59" w:rsidRDefault="00152DA1" w:rsidP="00E37F59">
      <w:pPr>
        <w:pStyle w:val="Overskrift2"/>
        <w:ind w:firstLine="720"/>
      </w:pPr>
      <w:r>
        <w:t>tags</w:t>
      </w:r>
    </w:p>
    <w:p w14:paraId="11BE5D92" w14:textId="181C4D8D" w:rsidR="00152DA1" w:rsidRDefault="00152DA1" w:rsidP="00152DA1">
      <w:r w:rsidRPr="000C3ED0">
        <w:rPr>
          <w:i/>
        </w:rPr>
        <w:t>Tagger</w:t>
      </w:r>
      <w:r w:rsidR="001870D9">
        <w:t xml:space="preserve"> – tabell som inneholder alle tagger vi </w:t>
      </w:r>
      <w:r w:rsidR="00D475F8">
        <w:t>tenker å bruke for filene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6908" w14:paraId="56C02F2F" w14:textId="77777777" w:rsidTr="00396908">
        <w:tc>
          <w:tcPr>
            <w:tcW w:w="2765" w:type="dxa"/>
          </w:tcPr>
          <w:p w14:paraId="38802CAD" w14:textId="29CA97ED" w:rsidR="00396908" w:rsidRPr="00D475F8" w:rsidRDefault="00396908" w:rsidP="00152DA1">
            <w:pPr>
              <w:rPr>
                <w:b/>
              </w:rPr>
            </w:pPr>
            <w:proofErr w:type="spellStart"/>
            <w:r w:rsidRPr="00D475F8">
              <w:rPr>
                <w:b/>
              </w:rPr>
              <w:t>TagID</w:t>
            </w:r>
            <w:proofErr w:type="spellEnd"/>
            <w:r w:rsidRPr="00D475F8">
              <w:rPr>
                <w:b/>
              </w:rPr>
              <w:t xml:space="preserve"> </w:t>
            </w:r>
            <w:r w:rsidRPr="00D475F8">
              <w:rPr>
                <w:b/>
                <w:i/>
                <w:sz w:val="20"/>
              </w:rPr>
              <w:t>(</w:t>
            </w:r>
            <w:r w:rsidRPr="00D475F8">
              <w:rPr>
                <w:b/>
                <w:sz w:val="20"/>
              </w:rPr>
              <w:t>PK</w:t>
            </w:r>
            <w:r w:rsidRPr="00D475F8">
              <w:rPr>
                <w:b/>
                <w:i/>
                <w:sz w:val="20"/>
              </w:rPr>
              <w:t>)</w:t>
            </w:r>
          </w:p>
        </w:tc>
        <w:tc>
          <w:tcPr>
            <w:tcW w:w="2765" w:type="dxa"/>
          </w:tcPr>
          <w:p w14:paraId="283EBE7E" w14:textId="794B4B45" w:rsidR="00396908" w:rsidRDefault="00396908" w:rsidP="00152DA1">
            <w:r>
              <w:t>Taggens unike id</w:t>
            </w:r>
          </w:p>
        </w:tc>
        <w:tc>
          <w:tcPr>
            <w:tcW w:w="2766" w:type="dxa"/>
          </w:tcPr>
          <w:p w14:paraId="0A1EB2DB" w14:textId="2BE47668" w:rsidR="00396908" w:rsidRDefault="00484BCE" w:rsidP="00152DA1"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396908" w14:paraId="110902F0" w14:textId="77777777" w:rsidTr="00396908">
        <w:tc>
          <w:tcPr>
            <w:tcW w:w="2765" w:type="dxa"/>
          </w:tcPr>
          <w:p w14:paraId="25DEFDAF" w14:textId="3DE84CD2" w:rsidR="00396908" w:rsidRPr="00D475F8" w:rsidRDefault="00396908" w:rsidP="00152DA1">
            <w:pPr>
              <w:rPr>
                <w:b/>
              </w:rPr>
            </w:pPr>
            <w:r w:rsidRPr="00D475F8">
              <w:rPr>
                <w:b/>
              </w:rPr>
              <w:t>Tags</w:t>
            </w:r>
          </w:p>
        </w:tc>
        <w:tc>
          <w:tcPr>
            <w:tcW w:w="2765" w:type="dxa"/>
          </w:tcPr>
          <w:p w14:paraId="76B6F3B8" w14:textId="5AA0B374" w:rsidR="00396908" w:rsidRDefault="00484BCE" w:rsidP="00152DA1">
            <w:r>
              <w:t>Selve taggen</w:t>
            </w:r>
          </w:p>
        </w:tc>
        <w:tc>
          <w:tcPr>
            <w:tcW w:w="2766" w:type="dxa"/>
          </w:tcPr>
          <w:p w14:paraId="63B0CF2E" w14:textId="4256002C" w:rsidR="00396908" w:rsidRDefault="00484BCE" w:rsidP="00152DA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6FC68466" w14:textId="02F13799" w:rsidR="00A34288" w:rsidRDefault="00A34288">
      <w:r>
        <w:br w:type="page"/>
      </w:r>
    </w:p>
    <w:p w14:paraId="5D206124" w14:textId="5AB0F4DE" w:rsidR="00A943FC" w:rsidRPr="00AD259B" w:rsidRDefault="00AD259B" w:rsidP="00AD259B">
      <w:pPr>
        <w:pStyle w:val="Overskrift1"/>
      </w:pPr>
      <w:r>
        <w:lastRenderedPageBreak/>
        <w:t>Logg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86"/>
        <w:gridCol w:w="7310"/>
      </w:tblGrid>
      <w:tr w:rsidR="00A943FC" w14:paraId="527C35ED" w14:textId="77777777" w:rsidTr="00A23190">
        <w:tc>
          <w:tcPr>
            <w:tcW w:w="986" w:type="dxa"/>
          </w:tcPr>
          <w:p w14:paraId="072EFA07" w14:textId="3525FC7E" w:rsidR="00A943FC" w:rsidRPr="00A943FC" w:rsidRDefault="00A943FC" w:rsidP="00A943FC">
            <w:pPr>
              <w:jc w:val="center"/>
              <w:rPr>
                <w:b/>
              </w:rPr>
            </w:pPr>
            <w:r>
              <w:rPr>
                <w:b/>
              </w:rPr>
              <w:t>Uketall</w:t>
            </w:r>
          </w:p>
        </w:tc>
        <w:tc>
          <w:tcPr>
            <w:tcW w:w="7310" w:type="dxa"/>
          </w:tcPr>
          <w:p w14:paraId="303A953E" w14:textId="47CC6055" w:rsidR="00A943FC" w:rsidRPr="00A943FC" w:rsidRDefault="00A943FC" w:rsidP="00A943FC">
            <w:pPr>
              <w:jc w:val="center"/>
              <w:rPr>
                <w:b/>
              </w:rPr>
            </w:pPr>
            <w:r>
              <w:rPr>
                <w:b/>
              </w:rPr>
              <w:t>Hva ble gjort</w:t>
            </w:r>
          </w:p>
        </w:tc>
      </w:tr>
      <w:tr w:rsidR="00A943FC" w14:paraId="6909B4A6" w14:textId="77777777" w:rsidTr="00A23190">
        <w:tc>
          <w:tcPr>
            <w:tcW w:w="986" w:type="dxa"/>
          </w:tcPr>
          <w:p w14:paraId="022DAD1A" w14:textId="11A86FD4" w:rsidR="00A943FC" w:rsidRDefault="004724DC" w:rsidP="004724DC">
            <w:pPr>
              <w:jc w:val="center"/>
            </w:pPr>
            <w:r>
              <w:t>Før uke 15</w:t>
            </w:r>
          </w:p>
        </w:tc>
        <w:tc>
          <w:tcPr>
            <w:tcW w:w="7310" w:type="dxa"/>
          </w:tcPr>
          <w:p w14:paraId="2D56766B" w14:textId="5723E2D5" w:rsidR="00E14973" w:rsidRDefault="00D15FB7" w:rsidP="005C5417">
            <w:r>
              <w:t xml:space="preserve">Diskuterte i gruppa hva vi hadde behov for </w:t>
            </w:r>
            <w:r w:rsidR="00907331">
              <w:t xml:space="preserve">i databasen og vi begynte å sette denne opp i MySQL </w:t>
            </w:r>
            <w:proofErr w:type="spellStart"/>
            <w:r w:rsidR="00907331">
              <w:t>WorkBench</w:t>
            </w:r>
            <w:proofErr w:type="spellEnd"/>
            <w:r w:rsidR="00907331">
              <w:t>.</w:t>
            </w:r>
          </w:p>
        </w:tc>
      </w:tr>
      <w:tr w:rsidR="00A943FC" w14:paraId="0B60BAF2" w14:textId="77777777" w:rsidTr="00A23190">
        <w:tc>
          <w:tcPr>
            <w:tcW w:w="986" w:type="dxa"/>
          </w:tcPr>
          <w:p w14:paraId="3464239D" w14:textId="2119F91E" w:rsidR="00A943FC" w:rsidRDefault="009C428F" w:rsidP="005C5417">
            <w:r>
              <w:t>15</w:t>
            </w:r>
          </w:p>
        </w:tc>
        <w:tc>
          <w:tcPr>
            <w:tcW w:w="7310" w:type="dxa"/>
          </w:tcPr>
          <w:p w14:paraId="7BF656CA" w14:textId="5257B8D8" w:rsidR="00C93CDE" w:rsidRDefault="00C93CDE" w:rsidP="005C5417">
            <w:r>
              <w:t>Vi har hatt møte med lærerne i faget og vi viste frem databasen vi hadde opprettet</w:t>
            </w:r>
          </w:p>
          <w:p w14:paraId="56F7CE69" w14:textId="3EC73984" w:rsidR="00704BBE" w:rsidRDefault="009C428F" w:rsidP="005C5417">
            <w:r>
              <w:t>Her hadde vi møte med lærerne og viste frem databasen vår</w:t>
            </w:r>
            <w:r w:rsidR="006C0796">
              <w:t xml:space="preserve">. Vi satte genererte alle tabellene mot </w:t>
            </w:r>
            <w:r w:rsidR="00EF72AB">
              <w:t>databasen og fikk satt inn triggeren vi brukte</w:t>
            </w:r>
            <w:r w:rsidR="00704BBE">
              <w:t>.</w:t>
            </w:r>
          </w:p>
          <w:p w14:paraId="56D0483D" w14:textId="77777777" w:rsidR="002A7E00" w:rsidRDefault="002A7E00" w:rsidP="002A7E00"/>
          <w:p w14:paraId="070E4A0D" w14:textId="64C74F2F" w:rsidR="002A7E00" w:rsidRDefault="002A7E00" w:rsidP="005C5417">
            <w:r>
              <w:t>Vi skulle egentlig være 3 på gruppa men ble nå 2 ettersom den ene ikke jobbet med prosjektet. Med dette regner vi med at vi ikke får</w:t>
            </w:r>
            <w:r w:rsidR="002A5F64">
              <w:t xml:space="preserve"> tid til </w:t>
            </w:r>
            <w:proofErr w:type="gramStart"/>
            <w:r w:rsidR="002A5F64">
              <w:t>å</w:t>
            </w:r>
            <w:r>
              <w:t xml:space="preserve"> implementert</w:t>
            </w:r>
            <w:proofErr w:type="gramEnd"/>
            <w:r>
              <w:t xml:space="preserve"> alt vi skulle ønske å ha</w:t>
            </w:r>
            <w:r w:rsidR="002A5F64">
              <w:t xml:space="preserve"> med</w:t>
            </w:r>
            <w:r>
              <w:t>, med tanke på mengden jobb som gjenstår å fullføre systemet</w:t>
            </w:r>
            <w:r w:rsidR="002A5F64">
              <w:t xml:space="preserve"> og eksamener i andre fag vi har behov å </w:t>
            </w:r>
            <w:r w:rsidR="00996A43">
              <w:t>jobbe mot.</w:t>
            </w:r>
          </w:p>
          <w:p w14:paraId="6BE45BAB" w14:textId="77777777" w:rsidR="002A7E00" w:rsidRDefault="002A7E00" w:rsidP="005C5417"/>
          <w:p w14:paraId="00B719AD" w14:textId="68F10F66" w:rsidR="00704BBE" w:rsidRDefault="00704BBE" w:rsidP="005C5417">
            <w:r>
              <w:t xml:space="preserve">Mappestrukturen for PHP koden vår i </w:t>
            </w:r>
            <w:proofErr w:type="spellStart"/>
            <w:r>
              <w:t>PHPstorm</w:t>
            </w:r>
            <w:proofErr w:type="spellEnd"/>
            <w:r>
              <w:t xml:space="preserve"> ha</w:t>
            </w:r>
            <w:r w:rsidR="00996A43">
              <w:t>r</w:t>
            </w:r>
            <w:r>
              <w:t xml:space="preserve"> vi nå satt opp og vi ble enige hvordan </w:t>
            </w:r>
            <w:r w:rsidR="006A3831">
              <w:t>nettsiden omtrentlig skulle se ut</w:t>
            </w:r>
            <w:r w:rsidR="00996A43">
              <w:t>.</w:t>
            </w:r>
          </w:p>
        </w:tc>
      </w:tr>
      <w:tr w:rsidR="00A943FC" w14:paraId="6D375993" w14:textId="77777777" w:rsidTr="00A23190">
        <w:tc>
          <w:tcPr>
            <w:tcW w:w="986" w:type="dxa"/>
          </w:tcPr>
          <w:p w14:paraId="18F09921" w14:textId="149B65B4" w:rsidR="00A943FC" w:rsidRDefault="00EF72AB" w:rsidP="005C5417">
            <w:r>
              <w:t>16</w:t>
            </w:r>
          </w:p>
        </w:tc>
        <w:tc>
          <w:tcPr>
            <w:tcW w:w="7310" w:type="dxa"/>
          </w:tcPr>
          <w:p w14:paraId="612F4357" w14:textId="573A0171" w:rsidR="00A943FC" w:rsidRDefault="006A3831" w:rsidP="005C5417">
            <w:r>
              <w:t xml:space="preserve">Vi satte opp </w:t>
            </w:r>
            <w:r w:rsidR="00CB2DFB">
              <w:t xml:space="preserve">kode for opprettelse av bruker og da med tanke på sikkerhet rundt dette og innloggingen. </w:t>
            </w:r>
            <w:r w:rsidR="00E677E8">
              <w:t xml:space="preserve">Vi satte opp kode for verifisering av brukeren </w:t>
            </w:r>
            <w:r w:rsidR="00FB0259">
              <w:t>med epost og dette fungerer nå som vi ønsker. Mye av metoder i PHP for å løse oppgaven på en objektorientert tankegang har vi nå satt opp.</w:t>
            </w:r>
          </w:p>
        </w:tc>
      </w:tr>
      <w:tr w:rsidR="00A943FC" w14:paraId="735FD118" w14:textId="77777777" w:rsidTr="00A23190">
        <w:tc>
          <w:tcPr>
            <w:tcW w:w="986" w:type="dxa"/>
          </w:tcPr>
          <w:p w14:paraId="7F745363" w14:textId="3A8086C1" w:rsidR="00A943FC" w:rsidRDefault="00325752" w:rsidP="005C5417">
            <w:r>
              <w:t>17</w:t>
            </w:r>
          </w:p>
        </w:tc>
        <w:tc>
          <w:tcPr>
            <w:tcW w:w="7310" w:type="dxa"/>
          </w:tcPr>
          <w:p w14:paraId="618E9BA6" w14:textId="6E39EC71" w:rsidR="00B00DEE" w:rsidRDefault="00C93CDE" w:rsidP="005C5417">
            <w:r>
              <w:t xml:space="preserve">Vi ser nå at det er noe skrivefeil som </w:t>
            </w:r>
            <w:r w:rsidR="00697A42">
              <w:t xml:space="preserve">ligger i databasen vår. Dette har vi nå endret i databasen og det gir oss derfor en del </w:t>
            </w:r>
            <w:r w:rsidR="00DA7AA8">
              <w:t>feil i PHP koden vår. Dette forsinker oss noe men det ser ikke ut til å ta så lang tid. Eksempelvis hadde tabellen `</w:t>
            </w:r>
            <w:proofErr w:type="spellStart"/>
            <w:r w:rsidR="00DA7AA8">
              <w:t>Catalogue</w:t>
            </w:r>
            <w:proofErr w:type="spellEnd"/>
            <w:r w:rsidR="00DA7AA8">
              <w:t>` blitt skrevet `</w:t>
            </w:r>
            <w:proofErr w:type="spellStart"/>
            <w:r w:rsidR="00DA7AA8">
              <w:t>Cataologue</w:t>
            </w:r>
            <w:proofErr w:type="spellEnd"/>
            <w:r w:rsidR="00CF0BC3">
              <w:t>`. Dette har vi nå endret i SQL skriptet for opprettelse av databasen.</w:t>
            </w:r>
          </w:p>
          <w:p w14:paraId="1A6D23B9" w14:textId="77777777" w:rsidR="00B00DEE" w:rsidRDefault="00B00DEE" w:rsidP="005C5417"/>
          <w:p w14:paraId="2CAFE7E4" w14:textId="5BE4B6BD" w:rsidR="00A943FC" w:rsidRDefault="00B00DEE" w:rsidP="005C5417">
            <w:r>
              <w:t xml:space="preserve">Som et resultat av dette får vi mye </w:t>
            </w:r>
            <w:r w:rsidR="00CF0BC3">
              <w:t>feilmeldinger i PHP koden vår</w:t>
            </w:r>
            <w:r w:rsidR="004667A6">
              <w:t>.</w:t>
            </w:r>
          </w:p>
        </w:tc>
      </w:tr>
      <w:tr w:rsidR="00A943FC" w14:paraId="56A16EF4" w14:textId="77777777" w:rsidTr="00A23190">
        <w:tc>
          <w:tcPr>
            <w:tcW w:w="986" w:type="dxa"/>
          </w:tcPr>
          <w:p w14:paraId="3DE5798F" w14:textId="79B51AD3" w:rsidR="00A943FC" w:rsidRDefault="00325752" w:rsidP="005C5417">
            <w:r>
              <w:t>18</w:t>
            </w:r>
          </w:p>
        </w:tc>
        <w:tc>
          <w:tcPr>
            <w:tcW w:w="7310" w:type="dxa"/>
          </w:tcPr>
          <w:p w14:paraId="277535E6" w14:textId="2275D58D" w:rsidR="00A943FC" w:rsidRDefault="00325752" w:rsidP="005C5417">
            <w:r>
              <w:t xml:space="preserve">Vi så oss nødt til å flytte koden vår </w:t>
            </w:r>
            <w:r w:rsidR="00F6764F">
              <w:t>fra source.uit.no over til Github.com ettersom vi opplevde mye nedetid på source.uit.no. Med dette ble vi noe forsinket med det gikk fint.</w:t>
            </w:r>
          </w:p>
        </w:tc>
      </w:tr>
      <w:tr w:rsidR="00A943FC" w14:paraId="0EF2CFAB" w14:textId="77777777" w:rsidTr="00A23190">
        <w:tc>
          <w:tcPr>
            <w:tcW w:w="986" w:type="dxa"/>
          </w:tcPr>
          <w:p w14:paraId="0A2A5B8A" w14:textId="1DBBCCE0" w:rsidR="00A943FC" w:rsidRDefault="001778B1" w:rsidP="005C5417">
            <w:r>
              <w:t>19</w:t>
            </w:r>
          </w:p>
        </w:tc>
        <w:tc>
          <w:tcPr>
            <w:tcW w:w="7310" w:type="dxa"/>
          </w:tcPr>
          <w:p w14:paraId="03148412" w14:textId="77777777" w:rsidR="00D520B8" w:rsidRDefault="001778B1" w:rsidP="005C5417">
            <w:r>
              <w:t xml:space="preserve">Siste </w:t>
            </w:r>
            <w:r w:rsidR="006A65FA">
              <w:t xml:space="preserve">jobb før innleveringa. Vi slet fortsatt med å vise frem tre-strukturen av katalogvisningen. Men vi </w:t>
            </w:r>
            <w:r w:rsidR="00076168">
              <w:t>får til å opprette kataloger/underkataloger.</w:t>
            </w:r>
          </w:p>
          <w:p w14:paraId="433415D4" w14:textId="77777777" w:rsidR="00D520B8" w:rsidRDefault="00D520B8" w:rsidP="005C5417"/>
          <w:p w14:paraId="3EF10AA5" w14:textId="451B4BB4" w:rsidR="00EE293D" w:rsidRDefault="00FB0259" w:rsidP="005C5417">
            <w:r>
              <w:t>Vi ser at vi ikke får implementert alt vi hadde planlagt å få med</w:t>
            </w:r>
            <w:r w:rsidR="00761C6F">
              <w:t xml:space="preserve"> i prosjektet.</w:t>
            </w:r>
          </w:p>
          <w:p w14:paraId="628F754D" w14:textId="4421D69D" w:rsidR="00761C6F" w:rsidRDefault="00761C6F" w:rsidP="005C5417">
            <w:r>
              <w:t xml:space="preserve">Men vi i gruppa mener at databasen og metodene/klassene våre i </w:t>
            </w:r>
            <w:r w:rsidR="00A23190">
              <w:t xml:space="preserve">koden vår er klar for å </w:t>
            </w:r>
            <w:r w:rsidR="00D520B8">
              <w:t>ta hånd på suste</w:t>
            </w:r>
          </w:p>
          <w:p w14:paraId="5E520D57" w14:textId="77777777" w:rsidR="00EE293D" w:rsidRDefault="00EE293D" w:rsidP="005C5417"/>
          <w:p w14:paraId="160668E5" w14:textId="58E52692" w:rsidR="00A943FC" w:rsidRDefault="00076168" w:rsidP="005C5417">
            <w:r>
              <w:t xml:space="preserve">Kommentarsystemet får vi ikke </w:t>
            </w:r>
            <w:r w:rsidR="00EB6763">
              <w:t xml:space="preserve">fikset slik vi ønsket at det skulle bli. Men </w:t>
            </w:r>
            <w:r w:rsidR="00D520B8">
              <w:t xml:space="preserve">med </w:t>
            </w:r>
            <w:r w:rsidR="00EB6763">
              <w:t xml:space="preserve">databasen og klassene/metodene i koden vår mener vi </w:t>
            </w:r>
            <w:r w:rsidR="001870D9">
              <w:t>at grunnmuren for dette er satt opp. Vi ser ikke for oss at det ville tatt særlig mye mer arbeid å få implementert resten. Men det får vi dessverre ikke tid til å implementere.</w:t>
            </w:r>
          </w:p>
        </w:tc>
      </w:tr>
    </w:tbl>
    <w:p w14:paraId="59A76DDF" w14:textId="77777777" w:rsidR="00A943FC" w:rsidRPr="00A943FC" w:rsidRDefault="00A943FC" w:rsidP="00A943FC"/>
    <w:p w14:paraId="227AD3E9" w14:textId="77777777" w:rsidR="00A943FC" w:rsidRPr="002D1F26" w:rsidRDefault="00A943FC" w:rsidP="00152DA1"/>
    <w:sectPr w:rsidR="00A943FC" w:rsidRPr="002D1F26" w:rsidSect="002D1F26">
      <w:footerReference w:type="default" r:id="rId17"/>
      <w:footerReference w:type="firs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3644B" w14:textId="77777777" w:rsidR="002853EE" w:rsidRDefault="002853EE" w:rsidP="00C6554A">
      <w:pPr>
        <w:spacing w:before="0" w:after="0" w:line="240" w:lineRule="auto"/>
      </w:pPr>
      <w:r>
        <w:separator/>
      </w:r>
    </w:p>
  </w:endnote>
  <w:endnote w:type="continuationSeparator" w:id="0">
    <w:p w14:paraId="71A8C9E9" w14:textId="77777777" w:rsidR="002853EE" w:rsidRDefault="002853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1D003" w14:textId="77777777" w:rsidR="002163EE" w:rsidRDefault="00ED7C44">
    <w:pPr>
      <w:pStyle w:val="Bunntekst"/>
    </w:pPr>
    <w:r>
      <w:rPr>
        <w:lang w:bidi="nb-NO"/>
      </w:rPr>
      <w:t xml:space="preserve">Side </w:t>
    </w:r>
    <w:r>
      <w:rPr>
        <w:lang w:bidi="nb-NO"/>
      </w:rPr>
      <w:fldChar w:fldCharType="begin"/>
    </w:r>
    <w:r>
      <w:rPr>
        <w:lang w:bidi="nb-NO"/>
      </w:rPr>
      <w:instrText xml:space="preserve"> PAGE  \* Arabic  \* MERGEFORMAT </w:instrText>
    </w:r>
    <w:r>
      <w:rPr>
        <w:lang w:bidi="nb-NO"/>
      </w:rPr>
      <w:fldChar w:fldCharType="separate"/>
    </w:r>
    <w:r w:rsidR="00CA6CAE">
      <w:rPr>
        <w:noProof/>
        <w:lang w:bidi="nb-NO"/>
      </w:rPr>
      <w:t>1</w:t>
    </w:r>
    <w:r>
      <w:rPr>
        <w:lang w:bidi="nb-N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083691"/>
      <w:docPartObj>
        <w:docPartGallery w:val="Page Numbers (Bottom of Page)"/>
        <w:docPartUnique/>
      </w:docPartObj>
    </w:sdtPr>
    <w:sdtEndPr/>
    <w:sdtContent>
      <w:p w14:paraId="1465A95F" w14:textId="1DC9CB8A" w:rsidR="002D4C96" w:rsidRDefault="002D4C96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D9DA5" w14:textId="77777777" w:rsidR="002D4C96" w:rsidRDefault="002D4C9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75D6D" w14:textId="77777777" w:rsidR="002853EE" w:rsidRDefault="002853E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A923C22" w14:textId="77777777" w:rsidR="002853EE" w:rsidRDefault="002853E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ktliste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F3685A"/>
    <w:multiLevelType w:val="hybridMultilevel"/>
    <w:tmpl w:val="28A00F8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B65E77"/>
    <w:multiLevelType w:val="hybridMultilevel"/>
    <w:tmpl w:val="841E14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A0A38"/>
    <w:multiLevelType w:val="hybridMultilevel"/>
    <w:tmpl w:val="889649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38"/>
    <w:rsid w:val="00010BD1"/>
    <w:rsid w:val="00011A4C"/>
    <w:rsid w:val="000179BB"/>
    <w:rsid w:val="0005081C"/>
    <w:rsid w:val="00056A2D"/>
    <w:rsid w:val="0006393D"/>
    <w:rsid w:val="00076168"/>
    <w:rsid w:val="00082256"/>
    <w:rsid w:val="00082B17"/>
    <w:rsid w:val="00093176"/>
    <w:rsid w:val="000A54E9"/>
    <w:rsid w:val="000A6FBB"/>
    <w:rsid w:val="000A72C3"/>
    <w:rsid w:val="000B048E"/>
    <w:rsid w:val="000B650C"/>
    <w:rsid w:val="000C3ED0"/>
    <w:rsid w:val="000D2605"/>
    <w:rsid w:val="000D5E5F"/>
    <w:rsid w:val="000E4A72"/>
    <w:rsid w:val="000F51CC"/>
    <w:rsid w:val="00122202"/>
    <w:rsid w:val="00126D06"/>
    <w:rsid w:val="00152DA1"/>
    <w:rsid w:val="001617BB"/>
    <w:rsid w:val="0016540D"/>
    <w:rsid w:val="00171A85"/>
    <w:rsid w:val="001728C6"/>
    <w:rsid w:val="001778B1"/>
    <w:rsid w:val="001870D9"/>
    <w:rsid w:val="00195D46"/>
    <w:rsid w:val="001A5CAB"/>
    <w:rsid w:val="001F22DF"/>
    <w:rsid w:val="00201DF4"/>
    <w:rsid w:val="00221CA0"/>
    <w:rsid w:val="002257BE"/>
    <w:rsid w:val="002554CD"/>
    <w:rsid w:val="002609B2"/>
    <w:rsid w:val="00267915"/>
    <w:rsid w:val="002853EE"/>
    <w:rsid w:val="00286BAD"/>
    <w:rsid w:val="002918D4"/>
    <w:rsid w:val="00293B83"/>
    <w:rsid w:val="00294AF2"/>
    <w:rsid w:val="002A5F64"/>
    <w:rsid w:val="002A7E00"/>
    <w:rsid w:val="002B4151"/>
    <w:rsid w:val="002B4294"/>
    <w:rsid w:val="002D181E"/>
    <w:rsid w:val="002D1F26"/>
    <w:rsid w:val="002D4C96"/>
    <w:rsid w:val="002E4BFB"/>
    <w:rsid w:val="00325752"/>
    <w:rsid w:val="00332719"/>
    <w:rsid w:val="00333D0D"/>
    <w:rsid w:val="00353F88"/>
    <w:rsid w:val="00396908"/>
    <w:rsid w:val="003B18EB"/>
    <w:rsid w:val="003E175F"/>
    <w:rsid w:val="003E3C5C"/>
    <w:rsid w:val="003F32D1"/>
    <w:rsid w:val="003F54AF"/>
    <w:rsid w:val="004048E9"/>
    <w:rsid w:val="004262A9"/>
    <w:rsid w:val="0043173B"/>
    <w:rsid w:val="00443B1F"/>
    <w:rsid w:val="00445808"/>
    <w:rsid w:val="004667A6"/>
    <w:rsid w:val="004724DC"/>
    <w:rsid w:val="00473D4B"/>
    <w:rsid w:val="00476E79"/>
    <w:rsid w:val="00484BCE"/>
    <w:rsid w:val="004A5238"/>
    <w:rsid w:val="004C049F"/>
    <w:rsid w:val="004C3C4D"/>
    <w:rsid w:val="005000E2"/>
    <w:rsid w:val="00505651"/>
    <w:rsid w:val="00512276"/>
    <w:rsid w:val="00524FFE"/>
    <w:rsid w:val="00560076"/>
    <w:rsid w:val="005718A8"/>
    <w:rsid w:val="00576233"/>
    <w:rsid w:val="005A2451"/>
    <w:rsid w:val="005C013F"/>
    <w:rsid w:val="005D6116"/>
    <w:rsid w:val="00625C99"/>
    <w:rsid w:val="006603A8"/>
    <w:rsid w:val="006836A0"/>
    <w:rsid w:val="0069347A"/>
    <w:rsid w:val="00697A42"/>
    <w:rsid w:val="006A3831"/>
    <w:rsid w:val="006A3CE7"/>
    <w:rsid w:val="006A65FA"/>
    <w:rsid w:val="006C0796"/>
    <w:rsid w:val="006D0A8A"/>
    <w:rsid w:val="007035AF"/>
    <w:rsid w:val="00704BBE"/>
    <w:rsid w:val="00757282"/>
    <w:rsid w:val="00761C6F"/>
    <w:rsid w:val="007935E4"/>
    <w:rsid w:val="007B05D0"/>
    <w:rsid w:val="007D1977"/>
    <w:rsid w:val="007D5AA4"/>
    <w:rsid w:val="007E1C0C"/>
    <w:rsid w:val="007F3712"/>
    <w:rsid w:val="007F541A"/>
    <w:rsid w:val="008325A8"/>
    <w:rsid w:val="00891A45"/>
    <w:rsid w:val="008C5AE0"/>
    <w:rsid w:val="008F5FEF"/>
    <w:rsid w:val="00907331"/>
    <w:rsid w:val="009350B3"/>
    <w:rsid w:val="00942DB9"/>
    <w:rsid w:val="00955DEC"/>
    <w:rsid w:val="00955EA9"/>
    <w:rsid w:val="009935C4"/>
    <w:rsid w:val="00996A43"/>
    <w:rsid w:val="009B3133"/>
    <w:rsid w:val="009C428F"/>
    <w:rsid w:val="00A12ECC"/>
    <w:rsid w:val="00A23190"/>
    <w:rsid w:val="00A34288"/>
    <w:rsid w:val="00A60F02"/>
    <w:rsid w:val="00A7499C"/>
    <w:rsid w:val="00A80F03"/>
    <w:rsid w:val="00A935D8"/>
    <w:rsid w:val="00A943FC"/>
    <w:rsid w:val="00AA6965"/>
    <w:rsid w:val="00AC44F1"/>
    <w:rsid w:val="00AC5909"/>
    <w:rsid w:val="00AD259B"/>
    <w:rsid w:val="00AD6ABD"/>
    <w:rsid w:val="00AD703B"/>
    <w:rsid w:val="00AE2C4B"/>
    <w:rsid w:val="00AF0801"/>
    <w:rsid w:val="00AF0DC9"/>
    <w:rsid w:val="00B00DEE"/>
    <w:rsid w:val="00B15C00"/>
    <w:rsid w:val="00B203E3"/>
    <w:rsid w:val="00B45C80"/>
    <w:rsid w:val="00B603F0"/>
    <w:rsid w:val="00B61043"/>
    <w:rsid w:val="00B664F8"/>
    <w:rsid w:val="00B72EEA"/>
    <w:rsid w:val="00B920A0"/>
    <w:rsid w:val="00BC2745"/>
    <w:rsid w:val="00BD4D3C"/>
    <w:rsid w:val="00BE69B6"/>
    <w:rsid w:val="00BF6E6C"/>
    <w:rsid w:val="00C1247B"/>
    <w:rsid w:val="00C209BD"/>
    <w:rsid w:val="00C2459C"/>
    <w:rsid w:val="00C35D8D"/>
    <w:rsid w:val="00C405CE"/>
    <w:rsid w:val="00C6554A"/>
    <w:rsid w:val="00C82689"/>
    <w:rsid w:val="00C876AF"/>
    <w:rsid w:val="00C92982"/>
    <w:rsid w:val="00C93CDE"/>
    <w:rsid w:val="00CA6CAE"/>
    <w:rsid w:val="00CB21F8"/>
    <w:rsid w:val="00CB2DFB"/>
    <w:rsid w:val="00CD7CC0"/>
    <w:rsid w:val="00CF0BC3"/>
    <w:rsid w:val="00D15FB7"/>
    <w:rsid w:val="00D30128"/>
    <w:rsid w:val="00D475F8"/>
    <w:rsid w:val="00D520B8"/>
    <w:rsid w:val="00D5366F"/>
    <w:rsid w:val="00D6180C"/>
    <w:rsid w:val="00DA7AA8"/>
    <w:rsid w:val="00DD4406"/>
    <w:rsid w:val="00DD5E6B"/>
    <w:rsid w:val="00E116F7"/>
    <w:rsid w:val="00E14973"/>
    <w:rsid w:val="00E37E78"/>
    <w:rsid w:val="00E37F59"/>
    <w:rsid w:val="00E547DA"/>
    <w:rsid w:val="00E677E8"/>
    <w:rsid w:val="00EA12E7"/>
    <w:rsid w:val="00EB6763"/>
    <w:rsid w:val="00ED7C44"/>
    <w:rsid w:val="00EE293D"/>
    <w:rsid w:val="00EE571F"/>
    <w:rsid w:val="00EF4996"/>
    <w:rsid w:val="00EF72AB"/>
    <w:rsid w:val="00F04B29"/>
    <w:rsid w:val="00F12BF4"/>
    <w:rsid w:val="00F21A08"/>
    <w:rsid w:val="00F654AF"/>
    <w:rsid w:val="00F6764F"/>
    <w:rsid w:val="00F91EFE"/>
    <w:rsid w:val="00FA4F69"/>
    <w:rsid w:val="00FB0259"/>
    <w:rsid w:val="00FB1AF3"/>
    <w:rsid w:val="00FD52AA"/>
    <w:rsid w:val="00FE0A95"/>
    <w:rsid w:val="00FE7B07"/>
    <w:rsid w:val="00FF468B"/>
    <w:rsid w:val="00FF6CFD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D83431"/>
  <w15:chartTrackingRefBased/>
  <w15:docId w15:val="{22317469-351B-4C9B-8C59-1E2EBA39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b-NO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sjon">
    <w:name w:val="Kontaktinformasjon"/>
    <w:basedOn w:val="Normal"/>
    <w:uiPriority w:val="4"/>
    <w:qFormat/>
    <w:rsid w:val="00C6554A"/>
    <w:pPr>
      <w:spacing w:before="0" w:after="0"/>
      <w:jc w:val="center"/>
    </w:pPr>
  </w:style>
  <w:style w:type="paragraph" w:styleId="Punktliste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tel">
    <w:name w:val="Title"/>
    <w:basedOn w:val="Normal"/>
    <w:link w:val="Tit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telTegn">
    <w:name w:val="Tittel Tegn"/>
    <w:basedOn w:val="Standardskriftforavsnitt"/>
    <w:link w:val="Tit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tel">
    <w:name w:val="Subtitle"/>
    <w:basedOn w:val="Normal"/>
    <w:link w:val="Undertit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telTegn">
    <w:name w:val="Undertittel Tegn"/>
    <w:basedOn w:val="Standardskriftforavsnitt"/>
    <w:link w:val="Undertit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Bunntekst">
    <w:name w:val="footer"/>
    <w:basedOn w:val="Normal"/>
    <w:link w:val="Bunntekst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BunntekstTegn">
    <w:name w:val="Bunntekst Tegn"/>
    <w:basedOn w:val="Standardskriftforavsnitt"/>
    <w:link w:val="Bunntekst"/>
    <w:uiPriority w:val="99"/>
    <w:rsid w:val="00C6554A"/>
    <w:rPr>
      <w:caps/>
    </w:rPr>
  </w:style>
  <w:style w:type="paragraph" w:customStyle="1" w:styleId="Bilde">
    <w:name w:val="Bilde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Topptekst">
    <w:name w:val="header"/>
    <w:basedOn w:val="Normal"/>
    <w:link w:val="TopptekstTegn"/>
    <w:uiPriority w:val="99"/>
    <w:unhideWhenUsed/>
    <w:rsid w:val="00C6554A"/>
    <w:pPr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merertliste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C6554A"/>
    <w:rPr>
      <w:i/>
      <w:iCs/>
      <w:color w:val="007789" w:themeColor="accent1" w:themeShade="BF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554A"/>
    <w:rPr>
      <w:rFonts w:ascii="Segoe UI" w:hAnsi="Segoe UI" w:cs="Segoe UI"/>
      <w:szCs w:val="18"/>
    </w:rPr>
  </w:style>
  <w:style w:type="paragraph" w:styleId="Blok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C6554A"/>
    <w:rPr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C6554A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6554A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C6554A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C6554A"/>
    <w:rPr>
      <w:b/>
      <w:bCs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C6554A"/>
    <w:rPr>
      <w:rFonts w:ascii="Segoe UI" w:hAnsi="Segoe UI" w:cs="Segoe UI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C6554A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ulgthyperkobling">
    <w:name w:val="FollowedHyperlink"/>
    <w:basedOn w:val="Standardskriftforavsnit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6554A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kobling">
    <w:name w:val="Hyperlink"/>
    <w:basedOn w:val="Standardskriftforavsnitt"/>
    <w:uiPriority w:val="99"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ssholdertekst">
    <w:name w:val="Placeholder Text"/>
    <w:basedOn w:val="Standardskriftforavsnitt"/>
    <w:uiPriority w:val="99"/>
    <w:semiHidden/>
    <w:rsid w:val="00C6554A"/>
    <w:rPr>
      <w:color w:val="595959" w:themeColor="text1" w:themeTint="A6"/>
    </w:rPr>
  </w:style>
  <w:style w:type="paragraph" w:styleId="Rentekst">
    <w:name w:val="Plain Text"/>
    <w:basedOn w:val="Normal"/>
    <w:link w:val="Ren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lrutenett">
    <w:name w:val="Table Grid"/>
    <w:basedOn w:val="Vanligtabell"/>
    <w:uiPriority w:val="39"/>
    <w:rsid w:val="00056A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foravsnitt"/>
    <w:uiPriority w:val="99"/>
    <w:semiHidden/>
    <w:unhideWhenUsed/>
    <w:rsid w:val="009B3133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unhideWhenUsed/>
    <w:qFormat/>
    <w:rsid w:val="009350B3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unhideWhenUsed/>
    <w:rsid w:val="00BC274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C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k.uit.no/~aes014/Root/Prosjektarbeid%20CMS%20Gruppe%2025/Prosjektarbeid-CMS-Gruppe-25/PHP/index.php" TargetMode="External"/><Relationship Id="rId13" Type="http://schemas.openxmlformats.org/officeDocument/2006/relationships/hyperlink" Target="https://kark.uit.no/~aes014/Root/Prosjektarbeid%20CMS%20Gruppe%2025/Prosjektarbeid-CMS-Gruppe-25/PHP/File/Download.php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nder758/Prosjektarbeid-CMS-Gruppe-25" TargetMode="External"/><Relationship Id="rId12" Type="http://schemas.openxmlformats.org/officeDocument/2006/relationships/hyperlink" Target="https://kark.uit.no/~aes014/Root/Prosjektarbeid%20CMS%20Gruppe%2025/Prosjektarbeid-CMS-Gruppe-25/PHP/Catalogue/CatalogueRegister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der758/Prosjektarbeid-CMS-Gruppe-25/blob/master/SQL%20-%20datamodeller%20og%20scripts/SQL%20script%20generate%20Trigger%20MoveCommentOnDeletion.sq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ark.uit.no/~aes014/Root/Prosjektarbeid%20CMS%20Gruppe%2025/Prosjektarbeid-CMS-Gruppe-25/PHP/profile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der758/Prosjektarbeid-CMS-Gruppe-25/blob/master/SQL%20-%20datamodeller%20og%20scripts/Skjermbilde%20-%20ERR%20Diagram.PNG" TargetMode="External"/><Relationship Id="rId10" Type="http://schemas.openxmlformats.org/officeDocument/2006/relationships/hyperlink" Target="https://kark.uit.no/~aes014/Root/Prosjektarbeid%20CMS%20Gruppe%2025/Prosjektarbeid-CMS-Gruppe-25/PHP/files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rk.uit.no/~aes014/Root/Prosjektarbeid%20CMS%20Gruppe%2025/Prosjektarbeid-CMS-Gruppe-25/PHP/File/FileRegister.php" TargetMode="External"/><Relationship Id="rId14" Type="http://schemas.openxmlformats.org/officeDocument/2006/relationships/hyperlink" Target="https://github.com/ander758/Prosjektarbeid-CMS-Gruppe-25/blob/master/PHP/File/Download.ph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%20Rubach%20Ese\AppData\Roaming\Microsoft\Templates\Studentrapport%20med%20forsidebil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med forsidebilde</Template>
  <TotalTime>1591</TotalTime>
  <Pages>6</Pages>
  <Words>1453</Words>
  <Characters>7707</Characters>
  <Application>Microsoft Office Word</Application>
  <DocSecurity>0</DocSecurity>
  <Lines>64</Lines>
  <Paragraphs>18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Rubach Ese</dc:creator>
  <cp:keywords/>
  <dc:description/>
  <cp:lastModifiedBy>Anders Rubach Ese</cp:lastModifiedBy>
  <cp:revision>185</cp:revision>
  <cp:lastPrinted>2019-05-12T21:36:00Z</cp:lastPrinted>
  <dcterms:created xsi:type="dcterms:W3CDTF">2019-05-11T16:46:00Z</dcterms:created>
  <dcterms:modified xsi:type="dcterms:W3CDTF">2019-05-12T21:39:00Z</dcterms:modified>
</cp:coreProperties>
</file>